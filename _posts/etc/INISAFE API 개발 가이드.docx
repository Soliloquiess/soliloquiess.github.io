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304" w:rsidRDefault="00BE0304">
      <w:pPr>
        <w:rPr>
          <w:rFonts w:ascii="맑은 고딕" w:eastAsia="맑은 고딕" w:hAnsi="맑은 고딕"/>
          <w:b/>
          <w:bCs/>
          <w:color w:val="5B9BD5"/>
          <w:sz w:val="28"/>
        </w:rPr>
      </w:pPr>
    </w:p>
    <w:p w:rsidR="00BE0304" w:rsidRDefault="00007FFC">
      <w:pPr>
        <w:rPr>
          <w:rFonts w:ascii="맑은 고딕" w:eastAsia="맑은 고딕" w:hAnsi="맑은 고딕"/>
          <w:b/>
          <w:bCs/>
          <w:color w:val="5B9BD5"/>
          <w:sz w:val="28"/>
        </w:rPr>
      </w:pPr>
      <w:r>
        <w:rPr>
          <w:rFonts w:ascii="맑은 고딕" w:eastAsia="맑은 고딕" w:hAnsi="맑은 고딕"/>
          <w:b/>
          <w:noProof/>
          <w:color w:val="5B9BD5"/>
          <w:sz w:val="28"/>
        </w:rPr>
        <w:drawing>
          <wp:inline distT="0" distB="0" distL="0" distR="0">
            <wp:extent cx="1914525" cy="323850"/>
            <wp:effectExtent l="19050" t="0" r="9525" b="0"/>
            <wp:docPr id="1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304" w:rsidRDefault="00007FFC">
      <w:pPr>
        <w:ind w:firstLineChars="700" w:firstLine="1960"/>
        <w:rPr>
          <w:rFonts w:ascii="맑은 고딕" w:eastAsia="맑은 고딕" w:hAnsi="맑은 고딕"/>
          <w:b/>
          <w:bCs/>
          <w:color w:val="5B9BD5"/>
          <w:sz w:val="28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5B9BD5"/>
          <w:sz w:val="28"/>
        </w:rPr>
        <w:t>i</w:t>
      </w:r>
      <w:proofErr w:type="spellEnd"/>
      <w:r>
        <w:rPr>
          <w:rFonts w:ascii="맑은 고딕" w:eastAsia="맑은 고딕" w:hAnsi="맑은 고딕" w:hint="eastAsia"/>
          <w:b/>
          <w:bCs/>
          <w:color w:val="5B9BD5"/>
          <w:sz w:val="28"/>
        </w:rPr>
        <w:t>-SAS 2.0</w:t>
      </w:r>
    </w:p>
    <w:p w:rsidR="00BE0304" w:rsidRDefault="00BE0304">
      <w:pPr>
        <w:rPr>
          <w:rFonts w:ascii="맑은 고딕" w:eastAsia="맑은 고딕" w:hAnsi="맑은 고딕"/>
          <w:b/>
          <w:bCs/>
          <w:color w:val="5B9BD5"/>
          <w:sz w:val="28"/>
        </w:rPr>
      </w:pPr>
    </w:p>
    <w:p w:rsidR="00BE0304" w:rsidRDefault="00BE0304">
      <w:pPr>
        <w:rPr>
          <w:rFonts w:ascii="맑은 고딕" w:eastAsia="맑은 고딕" w:hAnsi="맑은 고딕"/>
          <w:b/>
          <w:bCs/>
          <w:color w:val="5B9BD5"/>
          <w:sz w:val="28"/>
        </w:rPr>
      </w:pPr>
    </w:p>
    <w:p w:rsidR="00BE0304" w:rsidRDefault="00BE0304">
      <w:pPr>
        <w:rPr>
          <w:rFonts w:ascii="맑은 고딕" w:eastAsia="맑은 고딕" w:hAnsi="맑은 고딕"/>
          <w:b/>
          <w:bCs/>
          <w:color w:val="5B9BD5"/>
          <w:sz w:val="28"/>
        </w:rPr>
      </w:pPr>
    </w:p>
    <w:p w:rsidR="00BE0304" w:rsidRDefault="00BE0304">
      <w:pPr>
        <w:rPr>
          <w:rFonts w:ascii="맑은 고딕" w:eastAsia="맑은 고딕" w:hAnsi="맑은 고딕"/>
          <w:b/>
          <w:bCs/>
          <w:color w:val="5B9BD5"/>
          <w:sz w:val="28"/>
        </w:rPr>
      </w:pPr>
    </w:p>
    <w:p w:rsidR="00BE0304" w:rsidRDefault="00BE0304">
      <w:pPr>
        <w:rPr>
          <w:rFonts w:ascii="맑은 고딕" w:eastAsia="맑은 고딕" w:hAnsi="맑은 고딕"/>
          <w:b/>
          <w:bCs/>
          <w:color w:val="5B9BD5"/>
          <w:sz w:val="28"/>
        </w:rPr>
      </w:pPr>
    </w:p>
    <w:p w:rsidR="00BE0304" w:rsidRDefault="00BE0304">
      <w:pPr>
        <w:rPr>
          <w:rFonts w:ascii="맑은 고딕" w:eastAsia="맑은 고딕" w:hAnsi="맑은 고딕"/>
          <w:b/>
          <w:bCs/>
          <w:color w:val="5B9BD5"/>
          <w:sz w:val="28"/>
        </w:rPr>
      </w:pPr>
    </w:p>
    <w:p w:rsidR="00BE0304" w:rsidRDefault="00BE0304">
      <w:pPr>
        <w:rPr>
          <w:rFonts w:ascii="맑은 고딕" w:eastAsia="맑은 고딕" w:hAnsi="맑은 고딕"/>
          <w:b/>
          <w:bCs/>
          <w:color w:val="5B9BD5"/>
          <w:sz w:val="28"/>
        </w:rPr>
      </w:pPr>
    </w:p>
    <w:p w:rsidR="00BE0304" w:rsidRDefault="00BE0304">
      <w:pPr>
        <w:rPr>
          <w:rFonts w:ascii="맑은 고딕" w:eastAsia="맑은 고딕" w:hAnsi="맑은 고딕"/>
          <w:b/>
          <w:bCs/>
          <w:color w:val="5B9BD5"/>
          <w:sz w:val="28"/>
        </w:rPr>
      </w:pPr>
    </w:p>
    <w:p w:rsidR="00BE0304" w:rsidRDefault="00BE0304">
      <w:pPr>
        <w:rPr>
          <w:rFonts w:ascii="맑은 고딕" w:eastAsia="맑은 고딕" w:hAnsi="맑은 고딕"/>
          <w:b/>
          <w:bCs/>
          <w:color w:val="5B9BD5"/>
          <w:sz w:val="28"/>
        </w:rPr>
      </w:pPr>
    </w:p>
    <w:p w:rsidR="00BE0304" w:rsidRDefault="00852FEF">
      <w:pPr>
        <w:jc w:val="center"/>
        <w:rPr>
          <w:rFonts w:ascii="맑은 고딕" w:eastAsia="맑은 고딕" w:hAnsi="맑은 고딕"/>
          <w:b/>
          <w:bCs/>
          <w:color w:val="5B9BD5"/>
          <w:sz w:val="36"/>
        </w:rPr>
      </w:pPr>
      <w:proofErr w:type="spellStart"/>
      <w:r>
        <w:rPr>
          <w:rFonts w:ascii="맑은 고딕" w:eastAsia="맑은 고딕" w:hAnsi="맑은 고딕"/>
          <w:b/>
          <w:bCs/>
          <w:color w:val="5B9BD5"/>
          <w:sz w:val="36"/>
        </w:rPr>
        <w:t>Inisafe</w:t>
      </w:r>
      <w:proofErr w:type="spellEnd"/>
      <w:r w:rsidR="00007FFC">
        <w:rPr>
          <w:rFonts w:ascii="맑은 고딕" w:eastAsia="맑은 고딕" w:hAnsi="맑은 고딕" w:hint="eastAsia"/>
          <w:b/>
          <w:bCs/>
          <w:color w:val="5B9BD5"/>
          <w:sz w:val="36"/>
        </w:rPr>
        <w:t xml:space="preserve"> API </w:t>
      </w:r>
      <w:r w:rsidR="00007FFC">
        <w:rPr>
          <w:rFonts w:ascii="맑은 고딕" w:eastAsia="맑은 고딕" w:hAnsi="맑은 고딕" w:hint="eastAsia"/>
          <w:b/>
          <w:bCs/>
          <w:color w:val="5B9BD5"/>
          <w:sz w:val="36"/>
        </w:rPr>
        <w:t>개발</w:t>
      </w:r>
      <w:r w:rsidR="00007FFC">
        <w:rPr>
          <w:rFonts w:ascii="맑은 고딕" w:eastAsia="맑은 고딕" w:hAnsi="맑은 고딕" w:hint="eastAsia"/>
          <w:b/>
          <w:bCs/>
          <w:color w:val="5B9BD5"/>
          <w:sz w:val="36"/>
        </w:rPr>
        <w:t xml:space="preserve"> </w:t>
      </w:r>
      <w:r w:rsidR="00007FFC">
        <w:rPr>
          <w:rFonts w:ascii="맑은 고딕" w:eastAsia="맑은 고딕" w:hAnsi="맑은 고딕" w:hint="eastAsia"/>
          <w:b/>
          <w:bCs/>
          <w:color w:val="5B9BD5"/>
          <w:sz w:val="36"/>
        </w:rPr>
        <w:t>가이드</w:t>
      </w:r>
    </w:p>
    <w:p w:rsidR="00BE0304" w:rsidRDefault="00BE0304">
      <w:pPr>
        <w:jc w:val="center"/>
        <w:rPr>
          <w:rFonts w:ascii="맑은 고딕" w:eastAsia="맑은 고딕" w:hAnsi="맑은 고딕"/>
          <w:b/>
          <w:bCs/>
          <w:color w:val="5B9BD5"/>
          <w:sz w:val="36"/>
        </w:rPr>
      </w:pPr>
    </w:p>
    <w:p w:rsidR="00BE0304" w:rsidRDefault="00BE0304">
      <w:pPr>
        <w:jc w:val="center"/>
        <w:rPr>
          <w:rFonts w:ascii="맑은 고딕" w:eastAsia="맑은 고딕" w:hAnsi="맑은 고딕"/>
          <w:b/>
          <w:bCs/>
          <w:color w:val="5B9BD5"/>
          <w:sz w:val="36"/>
        </w:rPr>
      </w:pPr>
    </w:p>
    <w:p w:rsidR="00BE0304" w:rsidRDefault="00BE0304">
      <w:pPr>
        <w:jc w:val="center"/>
        <w:rPr>
          <w:rFonts w:ascii="맑은 고딕" w:eastAsia="맑은 고딕" w:hAnsi="맑은 고딕"/>
          <w:b/>
          <w:bCs/>
          <w:color w:val="5B9BD5"/>
          <w:sz w:val="36"/>
        </w:rPr>
      </w:pPr>
    </w:p>
    <w:p w:rsidR="00BE0304" w:rsidRDefault="00BE0304">
      <w:pPr>
        <w:jc w:val="center"/>
        <w:rPr>
          <w:rFonts w:ascii="맑은 고딕" w:eastAsia="맑은 고딕" w:hAnsi="맑은 고딕"/>
          <w:b/>
          <w:bCs/>
          <w:color w:val="5B9BD5"/>
          <w:sz w:val="36"/>
        </w:rPr>
      </w:pPr>
    </w:p>
    <w:p w:rsidR="00BE0304" w:rsidRDefault="00BE0304">
      <w:pPr>
        <w:jc w:val="center"/>
        <w:rPr>
          <w:rFonts w:ascii="맑은 고딕" w:eastAsia="맑은 고딕" w:hAnsi="맑은 고딕"/>
          <w:b/>
          <w:bCs/>
          <w:color w:val="5B9BD5"/>
          <w:sz w:val="36"/>
        </w:rPr>
      </w:pPr>
    </w:p>
    <w:p w:rsidR="00BE0304" w:rsidRDefault="00BE0304">
      <w:pPr>
        <w:jc w:val="center"/>
        <w:rPr>
          <w:rFonts w:ascii="맑은 고딕" w:eastAsia="맑은 고딕" w:hAnsi="맑은 고딕"/>
          <w:b/>
          <w:bCs/>
          <w:color w:val="5B9BD5"/>
          <w:sz w:val="36"/>
        </w:rPr>
      </w:pPr>
    </w:p>
    <w:p w:rsidR="00BE0304" w:rsidRDefault="00BE0304">
      <w:pPr>
        <w:rPr>
          <w:rFonts w:ascii="맑은 고딕" w:eastAsia="맑은 고딕" w:hAnsi="맑은 고딕"/>
          <w:b/>
          <w:bCs/>
          <w:color w:val="5B9BD5"/>
          <w:sz w:val="36"/>
        </w:rPr>
      </w:pPr>
    </w:p>
    <w:tbl>
      <w:tblPr>
        <w:tblStyle w:val="ac"/>
        <w:tblW w:w="0" w:type="auto"/>
        <w:tblInd w:w="5495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991"/>
        <w:gridCol w:w="1864"/>
      </w:tblGrid>
      <w:tr w:rsidR="00BE0304">
        <w:tc>
          <w:tcPr>
            <w:tcW w:w="2126" w:type="dxa"/>
          </w:tcPr>
          <w:p w:rsidR="00BE0304" w:rsidRDefault="00007FFC">
            <w:pPr>
              <w:rPr>
                <w:rFonts w:ascii="맑은 고딕" w:eastAsia="맑은 고딕" w:hAnsi="맑은 고딕"/>
                <w:b/>
                <w:bCs/>
                <w:color w:val="5B9BD5"/>
                <w:sz w:val="2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5B9BD5"/>
                <w:sz w:val="28"/>
              </w:rPr>
              <w:t>문서버젼</w:t>
            </w:r>
            <w:proofErr w:type="spellEnd"/>
          </w:p>
        </w:tc>
        <w:tc>
          <w:tcPr>
            <w:tcW w:w="1937" w:type="dxa"/>
          </w:tcPr>
          <w:p w:rsidR="00BE0304" w:rsidRDefault="00007FFC">
            <w:pPr>
              <w:rPr>
                <w:rFonts w:ascii="맑은 고딕" w:eastAsia="맑은 고딕" w:hAnsi="맑은 고딕"/>
                <w:b/>
                <w:bCs/>
                <w:color w:val="5B9BD5"/>
                <w:sz w:val="2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5B9BD5"/>
                <w:sz w:val="28"/>
              </w:rPr>
              <w:t>1.</w:t>
            </w:r>
            <w:r>
              <w:rPr>
                <w:rFonts w:ascii="맑은 고딕" w:eastAsia="맑은 고딕" w:hAnsi="맑은 고딕"/>
                <w:b/>
                <w:bCs/>
                <w:color w:val="5B9BD5"/>
                <w:sz w:val="28"/>
              </w:rPr>
              <w:t>0.</w:t>
            </w:r>
            <w:r>
              <w:rPr>
                <w:rFonts w:ascii="맑은 고딕" w:eastAsia="맑은 고딕" w:hAnsi="맑은 고딕" w:hint="eastAsia"/>
                <w:b/>
                <w:bCs/>
                <w:color w:val="5B9BD5"/>
                <w:sz w:val="28"/>
              </w:rPr>
              <w:t>1</w:t>
            </w:r>
          </w:p>
        </w:tc>
      </w:tr>
      <w:tr w:rsidR="00BE0304">
        <w:tc>
          <w:tcPr>
            <w:tcW w:w="2126" w:type="dxa"/>
          </w:tcPr>
          <w:p w:rsidR="00BE0304" w:rsidRDefault="00007FFC">
            <w:pPr>
              <w:rPr>
                <w:rFonts w:ascii="맑은 고딕" w:eastAsia="맑은 고딕" w:hAnsi="맑은 고딕"/>
                <w:b/>
                <w:bCs/>
                <w:color w:val="5B9BD5"/>
                <w:sz w:val="2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5B9BD5"/>
                <w:sz w:val="28"/>
              </w:rPr>
              <w:t>최초작성일</w:t>
            </w:r>
            <w:proofErr w:type="spellEnd"/>
          </w:p>
        </w:tc>
        <w:tc>
          <w:tcPr>
            <w:tcW w:w="1937" w:type="dxa"/>
          </w:tcPr>
          <w:p w:rsidR="00BE0304" w:rsidRDefault="00007FFC">
            <w:pPr>
              <w:rPr>
                <w:rFonts w:ascii="맑은 고딕" w:eastAsia="맑은 고딕" w:hAnsi="맑은 고딕"/>
                <w:b/>
                <w:bCs/>
                <w:color w:val="5B9BD5"/>
                <w:sz w:val="28"/>
              </w:rPr>
            </w:pPr>
            <w:r>
              <w:rPr>
                <w:rFonts w:ascii="맑은 고딕" w:eastAsia="맑은 고딕" w:hAnsi="맑은 고딕"/>
                <w:b/>
                <w:bCs/>
                <w:color w:val="5B9BD5"/>
                <w:sz w:val="28"/>
              </w:rPr>
              <w:t>2022.05.11</w:t>
            </w:r>
          </w:p>
        </w:tc>
      </w:tr>
      <w:tr w:rsidR="00BE0304">
        <w:tc>
          <w:tcPr>
            <w:tcW w:w="2126" w:type="dxa"/>
          </w:tcPr>
          <w:p w:rsidR="00BE0304" w:rsidRDefault="00007FFC">
            <w:pPr>
              <w:rPr>
                <w:rFonts w:ascii="맑은 고딕" w:eastAsia="맑은 고딕" w:hAnsi="맑은 고딕"/>
                <w:b/>
                <w:bCs/>
                <w:color w:val="5B9BD5"/>
                <w:sz w:val="2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5B9BD5"/>
                <w:sz w:val="28"/>
              </w:rPr>
              <w:t>최종수정일</w:t>
            </w:r>
            <w:proofErr w:type="spellEnd"/>
          </w:p>
        </w:tc>
        <w:tc>
          <w:tcPr>
            <w:tcW w:w="1937" w:type="dxa"/>
          </w:tcPr>
          <w:p w:rsidR="00BE0304" w:rsidRDefault="00007FFC">
            <w:pPr>
              <w:rPr>
                <w:rFonts w:ascii="맑은 고딕" w:eastAsia="맑은 고딕" w:hAnsi="맑은 고딕"/>
                <w:b/>
                <w:bCs/>
                <w:color w:val="5B9BD5"/>
                <w:sz w:val="28"/>
              </w:rPr>
            </w:pPr>
            <w:r>
              <w:rPr>
                <w:rFonts w:ascii="맑은 고딕" w:eastAsia="맑은 고딕" w:hAnsi="맑은 고딕"/>
                <w:b/>
                <w:bCs/>
                <w:color w:val="5B9BD5"/>
                <w:sz w:val="28"/>
              </w:rPr>
              <w:t>2022.</w:t>
            </w:r>
            <w:r>
              <w:rPr>
                <w:rFonts w:ascii="맑은 고딕" w:eastAsia="맑은 고딕" w:hAnsi="맑은 고딕" w:hint="eastAsia"/>
                <w:b/>
                <w:bCs/>
                <w:color w:val="5B9BD5"/>
                <w:sz w:val="28"/>
              </w:rPr>
              <w:t>10</w:t>
            </w:r>
            <w:r>
              <w:rPr>
                <w:rFonts w:ascii="맑은 고딕" w:eastAsia="맑은 고딕" w:hAnsi="맑은 고딕"/>
                <w:b/>
                <w:bCs/>
                <w:color w:val="5B9BD5"/>
                <w:sz w:val="28"/>
              </w:rPr>
              <w:t>.11</w:t>
            </w:r>
          </w:p>
        </w:tc>
      </w:tr>
    </w:tbl>
    <w:p w:rsidR="00BE0304" w:rsidRDefault="00007FFC">
      <w:pPr>
        <w:rPr>
          <w:rFonts w:ascii="맑은 고딕" w:eastAsia="맑은 고딕" w:hAnsi="맑은 고딕"/>
          <w:b/>
          <w:bCs/>
          <w:color w:val="5B9BD5"/>
          <w:sz w:val="16"/>
          <w:szCs w:val="16"/>
        </w:rPr>
      </w:pPr>
      <w:r>
        <w:rPr>
          <w:rFonts w:ascii="맑은 고딕" w:eastAsia="맑은 고딕" w:hAnsi="맑은 고딕"/>
          <w:b/>
          <w:bCs/>
          <w:color w:val="5B9BD5"/>
          <w:sz w:val="28"/>
        </w:rPr>
        <w:br w:type="page"/>
      </w:r>
    </w:p>
    <w:p w:rsidR="00BE0304" w:rsidRDefault="00007FFC">
      <w:pPr>
        <w:pStyle w:val="21"/>
        <w:rPr>
          <w:rFonts w:ascii="맑은 고딕" w:eastAsia="맑은 고딕" w:hAnsi="맑은 고딕"/>
          <w:b/>
          <w:bCs/>
          <w:color w:val="5B9BD5"/>
          <w:sz w:val="36"/>
          <w:szCs w:val="20"/>
        </w:rPr>
      </w:pPr>
      <w:r>
        <w:rPr>
          <w:rFonts w:ascii="맑은 고딕" w:eastAsia="맑은 고딕" w:hAnsi="맑은 고딕" w:hint="eastAsia"/>
          <w:b/>
          <w:bCs/>
          <w:color w:val="5B9BD5"/>
          <w:sz w:val="36"/>
          <w:szCs w:val="20"/>
        </w:rPr>
        <w:lastRenderedPageBreak/>
        <w:t>목차</w:t>
      </w:r>
    </w:p>
    <w:p w:rsidR="00BE0304" w:rsidRDefault="00007FFC">
      <w:pPr>
        <w:pStyle w:val="21"/>
        <w:rPr>
          <w:rFonts w:asciiTheme="minorHAnsi" w:eastAsiaTheme="minorEastAsia" w:hAnsiTheme="minorHAnsi" w:cstheme="minorBidi"/>
          <w:kern w:val="2"/>
          <w:sz w:val="20"/>
        </w:rPr>
      </w:pPr>
      <w:r>
        <w:rPr>
          <w:rFonts w:ascii="맑은 고딕" w:eastAsia="맑은 고딕" w:hAnsi="맑은 고딕"/>
          <w:bCs/>
        </w:rPr>
        <w:fldChar w:fldCharType="begin"/>
      </w:r>
      <w:r>
        <w:rPr>
          <w:rFonts w:ascii="맑은 고딕" w:eastAsia="맑은 고딕" w:hAnsi="맑은 고딕"/>
          <w:bCs/>
        </w:rPr>
        <w:instrText xml:space="preserve"> TOC \o "1-3" \h \z \u </w:instrText>
      </w:r>
      <w:r>
        <w:rPr>
          <w:rFonts w:ascii="맑은 고딕" w:eastAsia="맑은 고딕" w:hAnsi="맑은 고딕"/>
          <w:bCs/>
        </w:rPr>
        <w:fldChar w:fldCharType="separate"/>
      </w:r>
      <w:hyperlink w:anchor="_Toc103157814" w:history="1">
        <w:r>
          <w:rPr>
            <w:rStyle w:val="a9"/>
            <w:rFonts w:ascii="맑은 고딕" w:hAnsi="맑은 고딕"/>
          </w:rPr>
          <w:t>1.</w:t>
        </w:r>
        <w:r>
          <w:rPr>
            <w:rFonts w:asciiTheme="minorHAnsi" w:eastAsiaTheme="minorEastAsia" w:hAnsiTheme="minorHAnsi" w:cstheme="minorBidi"/>
            <w:kern w:val="2"/>
            <w:sz w:val="20"/>
          </w:rPr>
          <w:tab/>
        </w:r>
        <w:r>
          <w:rPr>
            <w:rStyle w:val="a9"/>
            <w:rFonts w:ascii="맑은 고딕" w:hAnsi="맑은 고딕"/>
          </w:rPr>
          <w:t>개요</w:t>
        </w:r>
        <w:r>
          <w:tab/>
        </w:r>
        <w:r>
          <w:fldChar w:fldCharType="begin"/>
        </w:r>
        <w:r>
          <w:instrText xml:space="preserve"> PAGEREF _Toc103157814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E0304" w:rsidRDefault="00007FFC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03157815" w:history="1">
        <w:r>
          <w:rPr>
            <w:rStyle w:val="a9"/>
          </w:rPr>
          <w:t>1.1</w:t>
        </w:r>
        <w:r>
          <w:rPr>
            <w:rFonts w:asciiTheme="minorHAnsi" w:eastAsiaTheme="minorEastAsia" w:hAnsiTheme="minorHAnsi" w:cstheme="minorBidi"/>
            <w:kern w:val="2"/>
            <w:sz w:val="20"/>
          </w:rPr>
          <w:tab/>
        </w:r>
        <w:r>
          <w:rPr>
            <w:rStyle w:val="a9"/>
          </w:rPr>
          <w:t>설명</w:t>
        </w:r>
        <w:r>
          <w:tab/>
        </w:r>
        <w:r>
          <w:fldChar w:fldCharType="begin"/>
        </w:r>
        <w:r>
          <w:instrText xml:space="preserve"> PAGEREF _Toc103157815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E0304" w:rsidRDefault="00007FFC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03157816" w:history="1">
        <w:r>
          <w:rPr>
            <w:rStyle w:val="a9"/>
          </w:rPr>
          <w:t>1.2</w:t>
        </w:r>
        <w:r>
          <w:rPr>
            <w:rFonts w:asciiTheme="minorHAnsi" w:eastAsiaTheme="minorEastAsia" w:hAnsiTheme="minorHAnsi" w:cstheme="minorBidi"/>
            <w:kern w:val="2"/>
            <w:sz w:val="20"/>
          </w:rPr>
          <w:tab/>
        </w:r>
        <w:r>
          <w:rPr>
            <w:rStyle w:val="a9"/>
          </w:rPr>
          <w:t>기본정보</w:t>
        </w:r>
        <w:r>
          <w:tab/>
        </w:r>
        <w:r>
          <w:fldChar w:fldCharType="begin"/>
        </w:r>
        <w:r>
          <w:instrText xml:space="preserve"> PAGEREF _Toc</w:instrText>
        </w:r>
        <w:r>
          <w:instrText xml:space="preserve">103157816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E0304" w:rsidRDefault="00007FFC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03157817" w:history="1">
        <w:r>
          <w:rPr>
            <w:rStyle w:val="a9"/>
          </w:rPr>
          <w:t>1.3</w:t>
        </w:r>
        <w:r>
          <w:rPr>
            <w:rFonts w:asciiTheme="minorHAnsi" w:eastAsiaTheme="minorEastAsia" w:hAnsiTheme="minorHAnsi" w:cstheme="minorBidi"/>
            <w:kern w:val="2"/>
            <w:sz w:val="20"/>
          </w:rPr>
          <w:tab/>
        </w:r>
        <w:r>
          <w:rPr>
            <w:rStyle w:val="a9"/>
          </w:rPr>
          <w:t xml:space="preserve">API </w:t>
        </w:r>
        <w:r>
          <w:rPr>
            <w:rStyle w:val="a9"/>
          </w:rPr>
          <w:t>구성</w:t>
        </w:r>
        <w:r>
          <w:rPr>
            <w:rStyle w:val="a9"/>
          </w:rPr>
          <w:t>/</w:t>
        </w:r>
        <w:r>
          <w:rPr>
            <w:rStyle w:val="a9"/>
          </w:rPr>
          <w:t>흐름도</w:t>
        </w:r>
        <w:r>
          <w:tab/>
        </w:r>
        <w:r>
          <w:fldChar w:fldCharType="begin"/>
        </w:r>
        <w:r>
          <w:instrText xml:space="preserve"> PAGEREF _Toc103157817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E0304" w:rsidRDefault="00007FFC">
      <w:pPr>
        <w:pStyle w:val="21"/>
        <w:rPr>
          <w:rFonts w:asciiTheme="minorHAnsi" w:eastAsiaTheme="minorEastAsia" w:hAnsiTheme="minorHAnsi" w:cstheme="minorBidi"/>
          <w:kern w:val="2"/>
          <w:sz w:val="20"/>
        </w:rPr>
      </w:pPr>
      <w:hyperlink w:anchor="_Toc103157818" w:history="1">
        <w:r>
          <w:rPr>
            <w:rStyle w:val="a9"/>
          </w:rPr>
          <w:t>2.</w:t>
        </w:r>
        <w:r>
          <w:rPr>
            <w:rFonts w:asciiTheme="minorHAnsi" w:eastAsiaTheme="minorEastAsia" w:hAnsiTheme="minorHAnsi" w:cstheme="minorBidi"/>
            <w:kern w:val="2"/>
            <w:sz w:val="20"/>
          </w:rPr>
          <w:tab/>
        </w:r>
        <w:r>
          <w:rPr>
            <w:rStyle w:val="a9"/>
          </w:rPr>
          <w:t>API</w:t>
        </w:r>
        <w:r>
          <w:tab/>
        </w:r>
        <w:r>
          <w:fldChar w:fldCharType="begin"/>
        </w:r>
        <w:r>
          <w:instrText xml:space="preserve"> PAGEREF _Toc103157818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E0304" w:rsidRDefault="00007FFC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03157819" w:history="1">
        <w:r>
          <w:rPr>
            <w:rStyle w:val="a9"/>
          </w:rPr>
          <w:t>2.1</w:t>
        </w:r>
        <w:r>
          <w:rPr>
            <w:rFonts w:asciiTheme="minorHAnsi" w:eastAsiaTheme="minorEastAsia" w:hAnsiTheme="minorHAnsi" w:cstheme="minorBidi"/>
            <w:kern w:val="2"/>
            <w:sz w:val="20"/>
          </w:rPr>
          <w:tab/>
        </w:r>
        <w:r>
          <w:tab/>
        </w:r>
        <w:r>
          <w:fldChar w:fldCharType="begin"/>
        </w:r>
        <w:r>
          <w:instrText xml:space="preserve"> PAGEREF _Toc103157819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E0304" w:rsidRDefault="00007FFC">
      <w:pPr>
        <w:pStyle w:val="21"/>
        <w:rPr>
          <w:rFonts w:asciiTheme="minorHAnsi" w:eastAsiaTheme="minorEastAsia" w:hAnsiTheme="minorHAnsi" w:cstheme="minorBidi"/>
          <w:kern w:val="2"/>
          <w:sz w:val="20"/>
        </w:rPr>
      </w:pPr>
      <w:hyperlink w:anchor="_Toc103157820" w:history="1">
        <w:r>
          <w:rPr>
            <w:rStyle w:val="a9"/>
            <w:rFonts w:ascii="맑은 고딕" w:hAnsi="맑은 고딕"/>
          </w:rPr>
          <w:t>[</w:t>
        </w:r>
        <w:r>
          <w:rPr>
            <w:rStyle w:val="a9"/>
            <w:rFonts w:ascii="맑은 고딕" w:hAnsi="맑은 고딕"/>
          </w:rPr>
          <w:t>참조</w:t>
        </w:r>
        <w:r>
          <w:rPr>
            <w:rStyle w:val="a9"/>
            <w:rFonts w:ascii="맑은 고딕" w:hAnsi="맑은 고딕"/>
          </w:rPr>
          <w:t>]</w:t>
        </w:r>
        <w:r>
          <w:rPr>
            <w:rStyle w:val="a9"/>
            <w:rFonts w:ascii="맑은 고딕" w:hAnsi="맑은 고딕"/>
          </w:rPr>
          <w:t>오류코드</w:t>
        </w:r>
        <w:r>
          <w:tab/>
        </w:r>
        <w:r>
          <w:fldChar w:fldCharType="begin"/>
        </w:r>
        <w:r>
          <w:instrText xml:space="preserve"> PAGEREF _Toc103157820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E0304" w:rsidRDefault="00007FFC">
      <w:pPr>
        <w:rPr>
          <w:rFonts w:ascii="맑은 고딕" w:eastAsia="맑은 고딕" w:hAnsi="맑은 고딕"/>
          <w:bCs/>
          <w:color w:val="5B9BD5"/>
          <w:sz w:val="20"/>
        </w:rPr>
      </w:pPr>
      <w:r>
        <w:rPr>
          <w:rFonts w:ascii="맑은 고딕" w:eastAsia="맑은 고딕" w:hAnsi="맑은 고딕"/>
          <w:bCs/>
          <w:color w:val="5B9BD5"/>
          <w:sz w:val="20"/>
        </w:rPr>
        <w:fldChar w:fldCharType="end"/>
      </w:r>
    </w:p>
    <w:p w:rsidR="00BE0304" w:rsidRDefault="00007FFC">
      <w:pPr>
        <w:rPr>
          <w:rFonts w:ascii="맑은 고딕" w:eastAsia="맑은 고딕" w:hAnsi="맑은 고딕"/>
          <w:bCs/>
          <w:color w:val="5B9BD5"/>
          <w:sz w:val="20"/>
        </w:rPr>
      </w:pPr>
      <w:r>
        <w:rPr>
          <w:rFonts w:ascii="맑은 고딕" w:eastAsia="맑은 고딕" w:hAnsi="맑은 고딕"/>
          <w:bCs/>
          <w:color w:val="5B9BD5"/>
          <w:sz w:val="20"/>
        </w:rPr>
        <w:br w:type="page"/>
      </w:r>
    </w:p>
    <w:p w:rsidR="00BE0304" w:rsidRDefault="00007FFC">
      <w:pPr>
        <w:pStyle w:val="20"/>
        <w:numPr>
          <w:ilvl w:val="0"/>
          <w:numId w:val="5"/>
        </w:numPr>
        <w:ind w:right="180"/>
        <w:rPr>
          <w:rFonts w:ascii="맑은 고딕" w:hAnsi="맑은 고딕"/>
        </w:rPr>
      </w:pPr>
      <w:bookmarkStart w:id="0" w:name="_Toc103157814"/>
      <w:r>
        <w:rPr>
          <w:rFonts w:ascii="맑은 고딕" w:hAnsi="맑은 고딕" w:hint="eastAsia"/>
        </w:rPr>
        <w:lastRenderedPageBreak/>
        <w:t>개요</w:t>
      </w:r>
      <w:bookmarkEnd w:id="0"/>
    </w:p>
    <w:p w:rsidR="00BE0304" w:rsidRDefault="00007FFC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sz w:val="24"/>
        </w:rPr>
      </w:pPr>
      <w:bookmarkStart w:id="1" w:name="_Toc103157815"/>
      <w:r>
        <w:rPr>
          <w:rFonts w:ascii="맑은 고딕" w:hAnsi="맑은 고딕" w:hint="eastAsia"/>
          <w:sz w:val="24"/>
        </w:rPr>
        <w:t>설명</w:t>
      </w:r>
      <w:bookmarkEnd w:id="1"/>
    </w:p>
    <w:tbl>
      <w:tblPr>
        <w:tblW w:w="5000" w:type="pct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8783"/>
      </w:tblGrid>
      <w:tr w:rsidR="00BE0304">
        <w:tc>
          <w:tcPr>
            <w:tcW w:w="308" w:type="pct"/>
            <w:shd w:val="clear" w:color="auto" w:fill="DEEAF6"/>
          </w:tcPr>
          <w:bookmarkStart w:id="2" w:name="_GoBack" w:colFirst="1" w:colLast="1"/>
          <w:p w:rsidR="00BE0304" w:rsidRDefault="00007FF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mc:AlternateContent>
                <mc:Choice Requires="wpg">
                  <w:drawing>
                    <wp:inline distT="0" distB="0" distL="0" distR="0">
                      <wp:extent cx="141605" cy="141605"/>
                      <wp:effectExtent l="0" t="0" r="3810" b="0"/>
                      <wp:docPr id="12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3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자유형 314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62851 w 541"/>
                                    <a:gd name="T1" fmla="*/ 1613694 h 2151"/>
                                    <a:gd name="T2" fmla="*/ 1070800 w 541"/>
                                    <a:gd name="T3" fmla="*/ 1613694 h 2151"/>
                                    <a:gd name="T4" fmla="*/ 1070800 w 541"/>
                                    <a:gd name="T5" fmla="*/ 4388235 h 2151"/>
                                    <a:gd name="T6" fmla="*/ 62851 w 541"/>
                                    <a:gd name="T7" fmla="*/ 4388235 h 2151"/>
                                    <a:gd name="T8" fmla="*/ 62851 w 541"/>
                                    <a:gd name="T9" fmla="*/ 1613694 h 2151"/>
                                    <a:gd name="T10" fmla="*/ 567855 w 541"/>
                                    <a:gd name="T11" fmla="*/ 0 h 2151"/>
                                    <a:gd name="T12" fmla="*/ 651672 w 541"/>
                                    <a:gd name="T13" fmla="*/ 6143 h 2151"/>
                                    <a:gd name="T14" fmla="*/ 731323 w 541"/>
                                    <a:gd name="T15" fmla="*/ 22448 h 2151"/>
                                    <a:gd name="T16" fmla="*/ 804657 w 541"/>
                                    <a:gd name="T17" fmla="*/ 53026 h 2151"/>
                                    <a:gd name="T18" fmla="*/ 875930 w 541"/>
                                    <a:gd name="T19" fmla="*/ 89748 h 2151"/>
                                    <a:gd name="T20" fmla="*/ 936675 w 541"/>
                                    <a:gd name="T21" fmla="*/ 134644 h 2151"/>
                                    <a:gd name="T22" fmla="*/ 995361 w 541"/>
                                    <a:gd name="T23" fmla="*/ 189748 h 2151"/>
                                    <a:gd name="T24" fmla="*/ 1041458 w 541"/>
                                    <a:gd name="T25" fmla="*/ 250950 h 2151"/>
                                    <a:gd name="T26" fmla="*/ 1081283 w 541"/>
                                    <a:gd name="T27" fmla="*/ 320282 h 2151"/>
                                    <a:gd name="T28" fmla="*/ 1110580 w 541"/>
                                    <a:gd name="T29" fmla="*/ 393724 h 2151"/>
                                    <a:gd name="T30" fmla="*/ 1127380 w 541"/>
                                    <a:gd name="T31" fmla="*/ 469199 h 2151"/>
                                    <a:gd name="T32" fmla="*/ 1133651 w 541"/>
                                    <a:gd name="T33" fmla="*/ 550816 h 2151"/>
                                    <a:gd name="T34" fmla="*/ 1127380 w 541"/>
                                    <a:gd name="T35" fmla="*/ 632433 h 2151"/>
                                    <a:gd name="T36" fmla="*/ 1110580 w 541"/>
                                    <a:gd name="T37" fmla="*/ 707908 h 2151"/>
                                    <a:gd name="T38" fmla="*/ 1081283 w 541"/>
                                    <a:gd name="T39" fmla="*/ 783383 h 2151"/>
                                    <a:gd name="T40" fmla="*/ 1041458 w 541"/>
                                    <a:gd name="T41" fmla="*/ 850727 h 2151"/>
                                    <a:gd name="T42" fmla="*/ 995361 w 541"/>
                                    <a:gd name="T43" fmla="*/ 911929 h 2151"/>
                                    <a:gd name="T44" fmla="*/ 936675 w 541"/>
                                    <a:gd name="T45" fmla="*/ 966988 h 2151"/>
                                    <a:gd name="T46" fmla="*/ 875930 w 541"/>
                                    <a:gd name="T47" fmla="*/ 1011884 h 2151"/>
                                    <a:gd name="T48" fmla="*/ 804657 w 541"/>
                                    <a:gd name="T49" fmla="*/ 1050638 h 2151"/>
                                    <a:gd name="T50" fmla="*/ 731323 w 541"/>
                                    <a:gd name="T51" fmla="*/ 1079229 h 2151"/>
                                    <a:gd name="T52" fmla="*/ 651672 w 541"/>
                                    <a:gd name="T53" fmla="*/ 1097567 h 2151"/>
                                    <a:gd name="T54" fmla="*/ 567855 w 541"/>
                                    <a:gd name="T55" fmla="*/ 1101632 h 2151"/>
                                    <a:gd name="T56" fmla="*/ 484039 w 541"/>
                                    <a:gd name="T57" fmla="*/ 1097567 h 2151"/>
                                    <a:gd name="T58" fmla="*/ 404434 w 541"/>
                                    <a:gd name="T59" fmla="*/ 1079229 h 2151"/>
                                    <a:gd name="T60" fmla="*/ 328995 w 541"/>
                                    <a:gd name="T61" fmla="*/ 1050638 h 2151"/>
                                    <a:gd name="T62" fmla="*/ 261932 w 541"/>
                                    <a:gd name="T63" fmla="*/ 1011884 h 2151"/>
                                    <a:gd name="T64" fmla="*/ 196976 w 541"/>
                                    <a:gd name="T65" fmla="*/ 966988 h 2151"/>
                                    <a:gd name="T66" fmla="*/ 142502 w 541"/>
                                    <a:gd name="T67" fmla="*/ 911929 h 2151"/>
                                    <a:gd name="T68" fmla="*/ 92194 w 541"/>
                                    <a:gd name="T69" fmla="*/ 850727 h 2151"/>
                                    <a:gd name="T70" fmla="*/ 54474 w 541"/>
                                    <a:gd name="T71" fmla="*/ 783383 h 2151"/>
                                    <a:gd name="T72" fmla="*/ 27237 w 541"/>
                                    <a:gd name="T73" fmla="*/ 707908 h 2151"/>
                                    <a:gd name="T74" fmla="*/ 6271 w 541"/>
                                    <a:gd name="T75" fmla="*/ 632433 h 2151"/>
                                    <a:gd name="T76" fmla="*/ 0 w 541"/>
                                    <a:gd name="T77" fmla="*/ 550816 h 2151"/>
                                    <a:gd name="T78" fmla="*/ 6271 w 541"/>
                                    <a:gd name="T79" fmla="*/ 469199 h 2151"/>
                                    <a:gd name="T80" fmla="*/ 27237 w 541"/>
                                    <a:gd name="T81" fmla="*/ 393724 h 2151"/>
                                    <a:gd name="T82" fmla="*/ 54474 w 541"/>
                                    <a:gd name="T83" fmla="*/ 320282 h 2151"/>
                                    <a:gd name="T84" fmla="*/ 92194 w 541"/>
                                    <a:gd name="T85" fmla="*/ 250950 h 2151"/>
                                    <a:gd name="T86" fmla="*/ 142502 w 541"/>
                                    <a:gd name="T87" fmla="*/ 189748 h 2151"/>
                                    <a:gd name="T88" fmla="*/ 196976 w 541"/>
                                    <a:gd name="T89" fmla="*/ 134644 h 2151"/>
                                    <a:gd name="T90" fmla="*/ 261932 w 541"/>
                                    <a:gd name="T91" fmla="*/ 89748 h 2151"/>
                                    <a:gd name="T92" fmla="*/ 328995 w 541"/>
                                    <a:gd name="T93" fmla="*/ 53026 h 2151"/>
                                    <a:gd name="T94" fmla="*/ 404434 w 541"/>
                                    <a:gd name="T95" fmla="*/ 22448 h 2151"/>
                                    <a:gd name="T96" fmla="*/ 484039 w 541"/>
                                    <a:gd name="T97" fmla="*/ 6143 h 2151"/>
                                    <a:gd name="T98" fmla="*/ 567855 w 541"/>
                                    <a:gd name="T99" fmla="*/ 0 h 2151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</a:gdLst>
                                  <a:ahLst/>
                                  <a:cxnLst>
                                    <a:cxn ang="T100">
                                      <a:pos x="T0" y="T1"/>
                                    </a:cxn>
                                    <a:cxn ang="T101">
                                      <a:pos x="T2" y="T3"/>
                                    </a:cxn>
                                    <a:cxn ang="T102">
                                      <a:pos x="T4" y="T5"/>
                                    </a:cxn>
                                    <a:cxn ang="T103">
                                      <a:pos x="T6" y="T7"/>
                                    </a:cxn>
                                    <a:cxn ang="T104">
                                      <a:pos x="T8" y="T9"/>
                                    </a:cxn>
                                    <a:cxn ang="T105">
                                      <a:pos x="T10" y="T11"/>
                                    </a:cxn>
                                    <a:cxn ang="T106">
                                      <a:pos x="T12" y="T13"/>
                                    </a:cxn>
                                    <a:cxn ang="T107">
                                      <a:pos x="T14" y="T15"/>
                                    </a:cxn>
                                    <a:cxn ang="T108">
                                      <a:pos x="T16" y="T17"/>
                                    </a:cxn>
                                    <a:cxn ang="T109">
                                      <a:pos x="T18" y="T19"/>
                                    </a:cxn>
                                    <a:cxn ang="T110">
                                      <a:pos x="T20" y="T21"/>
                                    </a:cxn>
                                    <a:cxn ang="T111">
                                      <a:pos x="T22" y="T23"/>
                                    </a:cxn>
                                    <a:cxn ang="T112">
                                      <a:pos x="T24" y="T25"/>
                                    </a:cxn>
                                    <a:cxn ang="T113">
                                      <a:pos x="T26" y="T27"/>
                                    </a:cxn>
                                    <a:cxn ang="T114">
                                      <a:pos x="T28" y="T29"/>
                                    </a:cxn>
                                    <a:cxn ang="T115">
                                      <a:pos x="T30" y="T31"/>
                                    </a:cxn>
                                    <a:cxn ang="T116">
                                      <a:pos x="T32" y="T33"/>
                                    </a:cxn>
                                    <a:cxn ang="T117">
                                      <a:pos x="T34" y="T35"/>
                                    </a:cxn>
                                    <a:cxn ang="T118">
                                      <a:pos x="T36" y="T37"/>
                                    </a:cxn>
                                    <a:cxn ang="T119">
                                      <a:pos x="T38" y="T39"/>
                                    </a:cxn>
                                    <a:cxn ang="T120">
                                      <a:pos x="T40" y="T41"/>
                                    </a:cxn>
                                    <a:cxn ang="T121">
                                      <a:pos x="T42" y="T43"/>
                                    </a:cxn>
                                    <a:cxn ang="T122">
                                      <a:pos x="T44" y="T45"/>
                                    </a:cxn>
                                    <a:cxn ang="T123">
                                      <a:pos x="T46" y="T47"/>
                                    </a:cxn>
                                    <a:cxn ang="T124">
                                      <a:pos x="T48" y="T49"/>
                                    </a:cxn>
                                    <a:cxn ang="T125">
                                      <a:pos x="T50" y="T51"/>
                                    </a:cxn>
                                    <a:cxn ang="T126">
                                      <a:pos x="T52" y="T53"/>
                                    </a:cxn>
                                    <a:cxn ang="T127">
                                      <a:pos x="T54" y="T55"/>
                                    </a:cxn>
                                    <a:cxn ang="T128">
                                      <a:pos x="T56" y="T57"/>
                                    </a:cxn>
                                    <a:cxn ang="T129">
                                      <a:pos x="T58" y="T59"/>
                                    </a:cxn>
                                    <a:cxn ang="T130">
                                      <a:pos x="T60" y="T61"/>
                                    </a:cxn>
                                    <a:cxn ang="T131">
                                      <a:pos x="T62" y="T63"/>
                                    </a:cxn>
                                    <a:cxn ang="T132">
                                      <a:pos x="T64" y="T65"/>
                                    </a:cxn>
                                    <a:cxn ang="T133">
                                      <a:pos x="T66" y="T67"/>
                                    </a:cxn>
                                    <a:cxn ang="T134">
                                      <a:pos x="T68" y="T69"/>
                                    </a:cxn>
                                    <a:cxn ang="T135">
                                      <a:pos x="T70" y="T71"/>
                                    </a:cxn>
                                    <a:cxn ang="T136">
                                      <a:pos x="T72" y="T73"/>
                                    </a:cxn>
                                    <a:cxn ang="T137">
                                      <a:pos x="T74" y="T75"/>
                                    </a:cxn>
                                    <a:cxn ang="T138">
                                      <a:pos x="T76" y="T77"/>
                                    </a:cxn>
                                    <a:cxn ang="T139">
                                      <a:pos x="T78" y="T79"/>
                                    </a:cxn>
                                    <a:cxn ang="T140">
                                      <a:pos x="T80" y="T81"/>
                                    </a:cxn>
                                    <a:cxn ang="T141">
                                      <a:pos x="T82" y="T83"/>
                                    </a:cxn>
                                    <a:cxn ang="T142">
                                      <a:pos x="T84" y="T85"/>
                                    </a:cxn>
                                    <a:cxn ang="T143">
                                      <a:pos x="T86" y="T87"/>
                                    </a:cxn>
                                    <a:cxn ang="T144">
                                      <a:pos x="T88" y="T89"/>
                                    </a:cxn>
                                    <a:cxn ang="T145">
                                      <a:pos x="T90" y="T91"/>
                                    </a:cxn>
                                    <a:cxn ang="T146">
                                      <a:pos x="T92" y="T93"/>
                                    </a:cxn>
                                    <a:cxn ang="T147">
                                      <a:pos x="T94" y="T95"/>
                                    </a:cxn>
                                    <a:cxn ang="T148">
                                      <a:pos x="T96" y="T97"/>
                                    </a:cxn>
                                    <a:cxn ang="T149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그룹 5" o:spid="_x0000_s1026" o:spt="203" style="height:11.15pt;width:11.15pt;" coordsize="141605,141605" o:gfxdata="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">
                      <o:lock v:ext="edit" aspectratio="f"/>
                      <v:rect id="사각형 20" o:spid="_x0000_s1026" o:spt="1" style="position:absolute;left:0;top:0;height:141605;width:141605;" fillcolor="#5B9BD5" filled="t" stroked="f" coordsize="21600,21600" o:gfxdata="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V99L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자유형 3149" o:spid="_x0000_s1026" o:spt="100" style="position:absolute;left:58420;top:22225;height:97155;width:24765;" fillcolor="#FFFFFF" filled="t" stroked="f" coordsize="541,2151" o:gfxdata="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6Poa8AAAA&#10;2wAAAA8AAAAAAAAAAQAgAAAAIgAAAGRycy9kb3ducmV2LnhtbFBLAQIUABQAAAAIAIdO4kAzLwWe&#10;OwAAADkAAAAQAAAAAAAAAAEAIAAAAAsBAABkcnMvc2hhcGV4bWwueG1sUEsFBgAAAAAGAAYAWwEA&#10;ALUDAAAAAA==&#10;" path="m30,791l511,791,511,2151,30,2151,30,791xm271,0l311,3,349,11,384,26,418,44,447,66,475,93,497,123,516,157,530,193,538,230,541,270,538,310,530,347,516,384,497,417,475,447,447,474,418,496,384,515,349,529,311,538,271,540,231,538,193,529,157,515,125,496,94,474,68,447,44,417,26,384,13,347,3,310,0,270,3,230,13,193,26,157,44,123,68,93,94,66,125,44,157,26,193,11,231,3,271,0xe">
                        <v:path o:connectlocs="2877088,72886304;49017304,72886304;49017304,198205007;2877088,198205007;2877088,72886304;25994323,0;29831159,277463;33477290,1013916;36834252,2395044;40096869,4053680;42877553,6081514;45563983,8570416;47674135,11334750;49497178,14466293;50838287,17783475;51607330,21192482;51894393,24878906;51607330,28565331;50838287,31974338;49497178,35383345;47674135,38425096;45563983,41189429;42877553,43676298;40096869,45704132;36834252,47454548;33477290,48745929;29831159,49574208;25994323,49757813;22157533,49574208;18513508,48745929;15060187,47454548;11990288,45704132;9016840,43676298;6523220,41189429;4220303,38425096;2493620,35383345;1246810,31974338;287063,28565331;0,24878906;287063,21192482;1246810,17783475;2493620,14466293;4220303,11334750;6523220,8570416;9016840,6081514;11990288,4053680;15060187,2395044;18513508,1013916;22157533,277463;25994323,0" o:connectangles="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  <w:shd w:val="clear" w:color="auto" w:fill="DEEAF6"/>
          </w:tcPr>
          <w:p w:rsidR="00BE0304" w:rsidRDefault="00007FFC">
            <w:pPr>
              <w:pStyle w:val="af0"/>
              <w:rPr>
                <w:rFonts w:ascii="맑은 고딕" w:eastAsia="맑은 고딕" w:hAnsi="맑은 고딕"/>
                <w:b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i w:val="0"/>
                <w:sz w:val="22"/>
                <w:szCs w:val="22"/>
              </w:rPr>
              <w:t>현대글로비스</w:t>
            </w:r>
            <w:r>
              <w:rPr>
                <w:rFonts w:ascii="맑은 고딕" w:eastAsia="맑은 고딕" w:hAnsi="맑은 고딕" w:hint="eastAsia"/>
                <w:b/>
                <w:bCs/>
                <w:i w:val="0"/>
                <w:sz w:val="22"/>
                <w:szCs w:val="22"/>
              </w:rPr>
              <w:t xml:space="preserve"> API</w:t>
            </w:r>
            <w:r>
              <w:rPr>
                <w:rFonts w:ascii="맑은 고딕" w:eastAsia="맑은 고딕" w:hAnsi="맑은 고딕" w:hint="eastAsia"/>
                <w:b/>
                <w:bCs/>
                <w:i w:val="0"/>
                <w:sz w:val="22"/>
                <w:szCs w:val="22"/>
              </w:rPr>
              <w:t>는</w:t>
            </w:r>
            <w:r>
              <w:rPr>
                <w:rFonts w:ascii="맑은 고딕" w:eastAsia="맑은 고딕" w:hAnsi="맑은 고딕" w:hint="eastAsia"/>
                <w:b/>
                <w:bCs/>
                <w:i w:val="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i w:val="0"/>
                <w:sz w:val="22"/>
                <w:szCs w:val="22"/>
              </w:rPr>
              <w:t>현대글로비스</w:t>
            </w:r>
            <w:r>
              <w:rPr>
                <w:rFonts w:ascii="맑은 고딕" w:eastAsia="맑은 고딕" w:hAnsi="맑은 고딕" w:hint="eastAsia"/>
                <w:b/>
                <w:bCs/>
                <w:i w:val="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i w:val="0"/>
                <w:sz w:val="22"/>
                <w:szCs w:val="22"/>
              </w:rPr>
              <w:t>사이트에</w:t>
            </w:r>
            <w:r>
              <w:rPr>
                <w:rFonts w:ascii="맑은 고딕" w:eastAsia="맑은 고딕" w:hAnsi="맑은 고딕" w:hint="eastAsia"/>
                <w:b/>
                <w:bCs/>
                <w:i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i w:val="0"/>
                <w:sz w:val="22"/>
                <w:szCs w:val="22"/>
              </w:rPr>
              <w:t>필요정보를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i w:val="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i w:val="0"/>
                <w:sz w:val="22"/>
                <w:szCs w:val="22"/>
              </w:rPr>
              <w:t>실시간으로</w:t>
            </w:r>
            <w:r>
              <w:rPr>
                <w:rFonts w:ascii="맑은 고딕" w:eastAsia="맑은 고딕" w:hAnsi="맑은 고딕" w:hint="eastAsia"/>
                <w:b/>
                <w:bCs/>
                <w:i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i w:val="0"/>
                <w:sz w:val="22"/>
                <w:szCs w:val="22"/>
              </w:rPr>
              <w:t>스크래핑하는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i w:val="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i w:val="0"/>
                <w:sz w:val="22"/>
                <w:szCs w:val="22"/>
              </w:rPr>
              <w:t>기능을</w:t>
            </w:r>
            <w:r>
              <w:rPr>
                <w:rFonts w:ascii="맑은 고딕" w:eastAsia="맑은 고딕" w:hAnsi="맑은 고딕" w:hint="eastAsia"/>
                <w:b/>
                <w:bCs/>
                <w:i w:val="0"/>
                <w:sz w:val="22"/>
                <w:szCs w:val="22"/>
              </w:rPr>
              <w:t xml:space="preserve"> API</w:t>
            </w:r>
            <w:r>
              <w:rPr>
                <w:rFonts w:ascii="맑은 고딕" w:eastAsia="맑은 고딕" w:hAnsi="맑은 고딕" w:hint="eastAsia"/>
                <w:b/>
                <w:bCs/>
                <w:i w:val="0"/>
                <w:sz w:val="22"/>
                <w:szCs w:val="22"/>
              </w:rPr>
              <w:t>화</w:t>
            </w:r>
            <w:r>
              <w:rPr>
                <w:rFonts w:ascii="맑은 고딕" w:eastAsia="맑은 고딕" w:hAnsi="맑은 고딕" w:hint="eastAsia"/>
                <w:b/>
                <w:bCs/>
                <w:i w:val="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i w:val="0"/>
                <w:sz w:val="22"/>
                <w:szCs w:val="22"/>
              </w:rPr>
              <w:t>하여</w:t>
            </w:r>
            <w:r>
              <w:rPr>
                <w:rFonts w:ascii="맑은 고딕" w:eastAsia="맑은 고딕" w:hAnsi="맑은 고딕" w:hint="eastAsia"/>
                <w:b/>
                <w:bCs/>
                <w:i w:val="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i w:val="0"/>
                <w:sz w:val="22"/>
                <w:szCs w:val="22"/>
              </w:rPr>
              <w:t>제공합니다</w:t>
            </w:r>
          </w:p>
        </w:tc>
      </w:tr>
      <w:bookmarkEnd w:id="2"/>
    </w:tbl>
    <w:p w:rsidR="00BE0304" w:rsidRDefault="00BE0304">
      <w:pPr>
        <w:pStyle w:val="af9"/>
        <w:spacing w:after="180" w:line="288" w:lineRule="auto"/>
        <w:ind w:leftChars="0" w:left="0"/>
        <w:rPr>
          <w:rFonts w:ascii="맑은 고딕" w:eastAsia="맑은 고딕" w:hAnsi="맑은 고딕"/>
          <w:b/>
        </w:rPr>
      </w:pPr>
    </w:p>
    <w:p w:rsidR="00BE0304" w:rsidRDefault="00007FFC">
      <w:pPr>
        <w:pStyle w:val="3"/>
        <w:numPr>
          <w:ilvl w:val="1"/>
          <w:numId w:val="1"/>
        </w:numPr>
        <w:ind w:leftChars="0" w:right="180" w:firstLineChars="0"/>
        <w:rPr>
          <w:rFonts w:ascii="맑은 고딕" w:hAnsi="맑은 고딕"/>
          <w:sz w:val="24"/>
        </w:rPr>
      </w:pPr>
      <w:bookmarkStart w:id="3" w:name="_Toc103157816"/>
      <w:r>
        <w:rPr>
          <w:rFonts w:ascii="맑은 고딕" w:hAnsi="맑은 고딕" w:hint="eastAsia"/>
          <w:sz w:val="24"/>
        </w:rPr>
        <w:t>기본정보</w:t>
      </w:r>
      <w:bookmarkEnd w:id="3"/>
    </w:p>
    <w:tbl>
      <w:tblPr>
        <w:tblW w:w="4849" w:type="pct"/>
        <w:tblInd w:w="14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194"/>
        <w:gridCol w:w="2335"/>
        <w:gridCol w:w="2334"/>
        <w:gridCol w:w="2205"/>
      </w:tblGrid>
      <w:tr w:rsidR="00BE0304">
        <w:trPr>
          <w:trHeight w:val="533"/>
        </w:trPr>
        <w:tc>
          <w:tcPr>
            <w:tcW w:w="1209" w:type="pct"/>
            <w:shd w:val="clear" w:color="auto" w:fill="DEEAF6"/>
            <w:vAlign w:val="center"/>
          </w:tcPr>
          <w:p w:rsidR="00BE0304" w:rsidRDefault="00007FFC">
            <w:pPr>
              <w:jc w:val="center"/>
              <w:rPr>
                <w:b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</w:rPr>
              <w:t>데이터포맷</w:t>
            </w:r>
            <w:proofErr w:type="spellEnd"/>
          </w:p>
        </w:tc>
        <w:tc>
          <w:tcPr>
            <w:tcW w:w="1287" w:type="pct"/>
            <w:tcBorders>
              <w:bottom w:val="single" w:sz="4" w:space="0" w:color="5B9BD5"/>
              <w:right w:val="single" w:sz="4" w:space="0" w:color="5B9BD5"/>
            </w:tcBorders>
            <w:vAlign w:val="center"/>
          </w:tcPr>
          <w:p w:rsidR="00BE0304" w:rsidRDefault="00007FFC">
            <w:pPr>
              <w:keepNext/>
              <w:jc w:val="both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json</w:t>
            </w:r>
            <w:proofErr w:type="spellEnd"/>
          </w:p>
        </w:tc>
        <w:tc>
          <w:tcPr>
            <w:tcW w:w="1287" w:type="pct"/>
            <w:tcBorders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vAlign w:val="center"/>
          </w:tcPr>
          <w:p w:rsidR="00BE0304" w:rsidRDefault="00007FFC">
            <w:pPr>
              <w:keepNext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hint="eastAsia"/>
                <w:b/>
              </w:rPr>
              <w:t>Network</w:t>
            </w:r>
          </w:p>
        </w:tc>
        <w:tc>
          <w:tcPr>
            <w:tcW w:w="1216" w:type="pct"/>
            <w:tcBorders>
              <w:left w:val="single" w:sz="4" w:space="0" w:color="5B9BD5"/>
              <w:bottom w:val="single" w:sz="4" w:space="0" w:color="5B9BD5"/>
            </w:tcBorders>
            <w:vAlign w:val="center"/>
          </w:tcPr>
          <w:p w:rsidR="00BE0304" w:rsidRDefault="00007FFC">
            <w:pPr>
              <w:keepNext/>
              <w:jc w:val="both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인터넷망</w:t>
            </w:r>
            <w:proofErr w:type="spellEnd"/>
          </w:p>
        </w:tc>
      </w:tr>
    </w:tbl>
    <w:p w:rsidR="00BE0304" w:rsidRDefault="00BE0304">
      <w:pPr>
        <w:pStyle w:val="af9"/>
        <w:spacing w:after="180" w:line="288" w:lineRule="auto"/>
        <w:ind w:leftChars="0" w:left="0"/>
        <w:rPr>
          <w:rFonts w:ascii="맑은 고딕" w:eastAsia="맑은 고딕" w:hAnsi="맑은 고딕"/>
          <w:b/>
        </w:rPr>
      </w:pPr>
    </w:p>
    <w:p w:rsidR="00BE0304" w:rsidRDefault="00007FFC">
      <w:pPr>
        <w:pStyle w:val="3"/>
        <w:numPr>
          <w:ilvl w:val="1"/>
          <w:numId w:val="1"/>
        </w:numPr>
        <w:ind w:leftChars="0" w:right="180" w:firstLineChars="0"/>
        <w:rPr>
          <w:rFonts w:ascii="맑은 고딕" w:hAnsi="맑은 고딕"/>
          <w:sz w:val="24"/>
        </w:rPr>
      </w:pPr>
      <w:bookmarkStart w:id="4" w:name="_Toc103157817"/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margin">
              <wp:align>left</wp:align>
            </wp:positionH>
            <wp:positionV relativeFrom="paragraph">
              <wp:posOffset>348615</wp:posOffset>
            </wp:positionV>
            <wp:extent cx="5925820" cy="2466975"/>
            <wp:effectExtent l="0" t="0" r="0" b="9525"/>
            <wp:wrapTopAndBottom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598170</wp:posOffset>
                </wp:positionH>
                <wp:positionV relativeFrom="paragraph">
                  <wp:posOffset>1336675</wp:posOffset>
                </wp:positionV>
                <wp:extent cx="288925" cy="288925"/>
                <wp:effectExtent l="0" t="0" r="15875" b="15875"/>
                <wp:wrapNone/>
                <wp:docPr id="6" name="타원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925" cy="2889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C00000"/>
                          </a:solidFill>
                          <a:round/>
                        </a:ln>
                      </wps:spPr>
                      <wps:txbx>
                        <w:txbxContent>
                          <w:p w:rsidR="00BE0304" w:rsidRDefault="00007FFC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맑은 고딕" w:eastAsia="맑은 고딕" w:hAnsi="맑은 고딕" w:cs="+mn-cs"/>
                                <w:b/>
                                <w:bCs/>
                                <w:color w:val="25406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36000" rIns="0" bIns="360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90" o:spid="_x0000_s1026" style="position:absolute;left:0;text-align:left;margin-left:47.1pt;margin-top:105.25pt;width:22.75pt;height:2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" fillcolor="yellow" strokecolor="#c00000">
                <v:textbox inset="0,1mm,0,1mm">
                  <w:txbxContent>
                    <w:p w:rsidR="00BE0304" w:rsidRDefault="00007FFC">
                      <w:pPr>
                        <w:pStyle w:val="aa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맑은 고딕" w:eastAsia="맑은 고딕" w:hAnsi="맑은 고딕" w:cs="+mn-cs"/>
                          <w:b/>
                          <w:bCs/>
                          <w:color w:val="254061"/>
                          <w:kern w:val="24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1531620</wp:posOffset>
                </wp:positionV>
                <wp:extent cx="741680" cy="332740"/>
                <wp:effectExtent l="0" t="0" r="0" b="0"/>
                <wp:wrapNone/>
                <wp:docPr id="93" name="Text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E0304" w:rsidRDefault="00007FFC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+mn-cs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Callback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35" o:spid="_x0000_s1027" type="#_x0000_t202" style="position:absolute;left:0;text-align:left;margin-left:269.7pt;margin-top:120.6pt;width:58.4pt;height:2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" filled="f" stroked="f">
                <v:textbox style="mso-fit-shape-to-text:t">
                  <w:txbxContent>
                    <w:p w:rsidR="00BE0304" w:rsidRDefault="00007FFC">
                      <w:pPr>
                        <w:pStyle w:val="aa"/>
                        <w:wordWrap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맑은 고딕" w:eastAsia="맑은 고딕" w:hAnsi="맑은 고딕" w:cs="+mn-cs" w:hint="eastAsia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Callback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975995</wp:posOffset>
                </wp:positionH>
                <wp:positionV relativeFrom="paragraph">
                  <wp:posOffset>1331595</wp:posOffset>
                </wp:positionV>
                <wp:extent cx="1079500" cy="304800"/>
                <wp:effectExtent l="0" t="0" r="6350" b="0"/>
                <wp:wrapNone/>
                <wp:docPr id="90" name="모서리가 둥근 직사각형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0480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BE0304" w:rsidRDefault="00007FFC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맑은 고딕" w:eastAsia="맑은 고딕" w:hAnsi="맑은 고딕" w:cs="+mn-cs" w:hint="eastAsia"/>
                                <w:b/>
                                <w:bCs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 xml:space="preserve">API </w:t>
                            </w:r>
                            <w:r>
                              <w:rPr>
                                <w:rFonts w:ascii="맑은 고딕" w:eastAsia="맑은 고딕" w:hAnsi="맑은 고딕" w:cs="+mn-cs" w:hint="eastAsia"/>
                                <w:b/>
                                <w:bCs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응답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89" o:spid="_x0000_s1028" style="position:absolute;left:0;text-align:left;margin-left:76.85pt;margin-top:104.85pt;width:8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" fillcolor="#404040" stroked="f" strokeweight="2pt">
                <v:textbox>
                  <w:txbxContent>
                    <w:p w:rsidR="00BE0304" w:rsidRDefault="00007FFC">
                      <w:pPr>
                        <w:pStyle w:val="aa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맑은 고딕" w:eastAsia="맑은 고딕" w:hAnsi="맑은 고딕" w:cs="+mn-cs" w:hint="eastAsia"/>
                          <w:b/>
                          <w:bCs/>
                          <w:color w:val="FFFFFF"/>
                          <w:kern w:val="24"/>
                          <w:sz w:val="18"/>
                          <w:szCs w:val="18"/>
                        </w:rPr>
                        <w:t xml:space="preserve">API </w:t>
                      </w:r>
                      <w:r>
                        <w:rPr>
                          <w:rFonts w:ascii="맑은 고딕" w:eastAsia="맑은 고딕" w:hAnsi="맑은 고딕" w:cs="+mn-cs" w:hint="eastAsia"/>
                          <w:b/>
                          <w:bCs/>
                          <w:color w:val="FFFFFF"/>
                          <w:kern w:val="24"/>
                          <w:sz w:val="18"/>
                          <w:szCs w:val="18"/>
                        </w:rPr>
                        <w:t>응답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52705</wp:posOffset>
                </wp:positionV>
                <wp:extent cx="361315" cy="2481580"/>
                <wp:effectExtent l="0" t="0" r="26352" b="102553"/>
                <wp:wrapNone/>
                <wp:docPr id="92" name="직선 화살표 연결선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1315" cy="2481580"/>
                        </a:xfrm>
                        <a:prstGeom prst="bentConnector2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직선 화살표 연결선 81" o:spid="_x0000_s1026" o:spt="33" type="#_x0000_t33" style="position:absolute;left:0pt;margin-left:248pt;margin-top:4.15pt;height:195.4pt;width:28.45pt;rotation:5898240f;z-index:251670528;mso-width-relative:page;mso-height-relative:page;" filled="f" stroked="t" coordsize="21600,21600" o:gfxdata="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z6S2XcAAAACQEAAA8AAAAAAAAAAQAgAAAAIgAAAGRycy9k&#10;b3ducmV2LnhtbFBLAQIUABQAAAAIAIdO4kBaOllANwIAAD8EAAAOAAAAAAAAAAEAIAAAACsBAABk&#10;cnMvZTJvRG9jLnhtbFBLBQYAAAAABgAGAFkBAADUBQAAAAA=&#10;">
                <v:fill on="f" focussize="0,0"/>
                <v:stroke weight="1.25pt"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577215</wp:posOffset>
                </wp:positionV>
                <wp:extent cx="513715" cy="332740"/>
                <wp:effectExtent l="0" t="0" r="0" b="0"/>
                <wp:wrapNone/>
                <wp:docPr id="87" name="Text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1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E0304" w:rsidRDefault="00007FFC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+mn-cs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Call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159.15pt;margin-top:45.45pt;width:40.45pt;height:2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" filled="f" stroked="f">
                <v:textbox style="mso-fit-shape-to-text:t">
                  <w:txbxContent>
                    <w:p w:rsidR="00BE0304" w:rsidRDefault="00007FFC">
                      <w:pPr>
                        <w:pStyle w:val="aa"/>
                        <w:wordWrap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맑은 고딕" w:eastAsia="맑은 고딕" w:hAnsi="맑은 고딕" w:cs="+mn-cs" w:hint="eastAsia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Call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2061845</wp:posOffset>
                </wp:positionH>
                <wp:positionV relativeFrom="paragraph">
                  <wp:posOffset>883285</wp:posOffset>
                </wp:positionV>
                <wp:extent cx="1941830" cy="1905"/>
                <wp:effectExtent l="0" t="76200" r="20320" b="93345"/>
                <wp:wrapNone/>
                <wp:docPr id="86" name="직선 화살표 연결선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1830" cy="190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직선 화살표 연결선 85" o:spid="_x0000_s1026" o:spt="32" type="#_x0000_t32" style="position:absolute;left:0pt;margin-left:162.35pt;margin-top:69.55pt;height:0.15pt;width:152.9pt;z-index:251664384;mso-width-relative:page;mso-height-relative:page;" filled="f" stroked="t" coordsize="21600,21600" o:gfxdata="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2i8y9oAAAALAQAADwAAAAAAAAABACAAAAAiAAAAZHJzL2Rvd25yZXYueG1s&#10;UEsBAhQAFAAAAAgAh07iQB9/ud8vAgAAMwQAAA4AAAAAAAAAAQAgAAAAKQEAAGRycy9lMm9Eb2Mu&#10;eG1sUEsFBgAAAAAGAAYAWQEAAMoFAAAAAA==&#10;">
                <v:fill on="f" focussize="0,0"/>
                <v:stroke weight="1.25pt"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5129530</wp:posOffset>
                </wp:positionH>
                <wp:positionV relativeFrom="paragraph">
                  <wp:posOffset>721995</wp:posOffset>
                </wp:positionV>
                <wp:extent cx="287020" cy="288925"/>
                <wp:effectExtent l="5080" t="13335" r="12700" b="12065"/>
                <wp:wrapNone/>
                <wp:docPr id="7" name="타원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20" cy="2889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C00000"/>
                          </a:solidFill>
                          <a:round/>
                        </a:ln>
                      </wps:spPr>
                      <wps:txbx>
                        <w:txbxContent>
                          <w:p w:rsidR="00BE0304" w:rsidRDefault="00007FFC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맑은 고딕" w:eastAsia="맑은 고딕" w:hAnsi="맑은 고딕" w:cs="+mn-cs"/>
                                <w:b/>
                                <w:bCs/>
                                <w:color w:val="254061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36000" rIns="0" bIns="360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88" o:spid="_x0000_s1030" style="position:absolute;left:0;text-align:left;margin-left:403.9pt;margin-top:56.85pt;width:22.6pt;height:2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" fillcolor="yellow" strokecolor="#c00000">
                <v:textbox inset="0,1mm,0,1mm">
                  <w:txbxContent>
                    <w:p w:rsidR="00BE0304" w:rsidRDefault="00007FFC">
                      <w:pPr>
                        <w:pStyle w:val="aa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맑은 고딕" w:eastAsia="맑은 고딕" w:hAnsi="맑은 고딕" w:cs="+mn-cs"/>
                          <w:b/>
                          <w:bCs/>
                          <w:color w:val="254061"/>
                          <w:kern w:val="24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3983355</wp:posOffset>
                </wp:positionH>
                <wp:positionV relativeFrom="paragraph">
                  <wp:posOffset>694055</wp:posOffset>
                </wp:positionV>
                <wp:extent cx="1079500" cy="304800"/>
                <wp:effectExtent l="0" t="0" r="6350" b="0"/>
                <wp:wrapNone/>
                <wp:docPr id="85" name="모서리가 둥근 직사각형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0480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BE0304" w:rsidRDefault="00007FFC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맑은 고딕" w:eastAsia="맑은 고딕" w:hAnsi="맑은 고딕" w:cs="+mn-cs" w:hint="eastAsia"/>
                                <w:b/>
                                <w:bCs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Scraping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84" o:spid="_x0000_s1031" style="position:absolute;left:0;text-align:left;margin-left:313.65pt;margin-top:54.65pt;width:8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" fillcolor="#404040" stroked="f" strokeweight="2pt">
                <v:textbox>
                  <w:txbxContent>
                    <w:p w:rsidR="00BE0304" w:rsidRDefault="00007FFC">
                      <w:pPr>
                        <w:pStyle w:val="aa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맑은 고딕" w:eastAsia="맑은 고딕" w:hAnsi="맑은 고딕" w:cs="+mn-cs" w:hint="eastAsia"/>
                          <w:b/>
                          <w:bCs/>
                          <w:color w:val="FFFFFF"/>
                          <w:kern w:val="24"/>
                          <w:sz w:val="18"/>
                          <w:szCs w:val="18"/>
                        </w:rPr>
                        <w:t>Scraping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963295</wp:posOffset>
                </wp:positionH>
                <wp:positionV relativeFrom="paragraph">
                  <wp:posOffset>701675</wp:posOffset>
                </wp:positionV>
                <wp:extent cx="1079500" cy="306070"/>
                <wp:effectExtent l="0" t="0" r="6350" b="0"/>
                <wp:wrapNone/>
                <wp:docPr id="84" name="모서리가 둥근 직사각형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0607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BE0304" w:rsidRDefault="00007FFC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맑은 고딕" w:eastAsia="맑은 고딕" w:hAnsi="맑은 고딕" w:cs="+mn-cs" w:hint="eastAsia"/>
                                <w:b/>
                                <w:bCs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 xml:space="preserve">API </w:t>
                            </w:r>
                            <w:r>
                              <w:rPr>
                                <w:rFonts w:ascii="맑은 고딕" w:eastAsia="맑은 고딕" w:hAnsi="맑은 고딕" w:cs="+mn-cs" w:hint="eastAsia"/>
                                <w:b/>
                                <w:bCs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요청</w:t>
                            </w:r>
                            <w:r>
                              <w:rPr>
                                <w:rFonts w:ascii="맑은 고딕" w:eastAsia="맑은 고딕" w:hAnsi="맑은 고딕" w:cs="+mn-cs" w:hint="eastAsia"/>
                                <w:b/>
                                <w:bCs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83" o:spid="_x0000_s1032" style="position:absolute;left:0;text-align:left;margin-left:75.85pt;margin-top:55.25pt;width:85pt;height:2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" fillcolor="#404040" stroked="f" strokeweight="2pt">
                <v:textbox>
                  <w:txbxContent>
                    <w:p w:rsidR="00BE0304" w:rsidRDefault="00007FFC">
                      <w:pPr>
                        <w:pStyle w:val="aa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맑은 고딕" w:eastAsia="맑은 고딕" w:hAnsi="맑은 고딕" w:cs="+mn-cs" w:hint="eastAsia"/>
                          <w:b/>
                          <w:bCs/>
                          <w:color w:val="FFFFFF"/>
                          <w:kern w:val="24"/>
                          <w:sz w:val="18"/>
                          <w:szCs w:val="18"/>
                        </w:rPr>
                        <w:t xml:space="preserve">API </w:t>
                      </w:r>
                      <w:r>
                        <w:rPr>
                          <w:rFonts w:ascii="맑은 고딕" w:eastAsia="맑은 고딕" w:hAnsi="맑은 고딕" w:cs="+mn-cs" w:hint="eastAsia"/>
                          <w:b/>
                          <w:bCs/>
                          <w:color w:val="FFFFFF"/>
                          <w:kern w:val="24"/>
                          <w:sz w:val="18"/>
                          <w:szCs w:val="18"/>
                        </w:rPr>
                        <w:t>요청</w:t>
                      </w:r>
                      <w:r>
                        <w:rPr>
                          <w:rFonts w:ascii="맑은 고딕" w:eastAsia="맑은 고딕" w:hAnsi="맑은 고딕" w:cs="+mn-cs" w:hint="eastAsia"/>
                          <w:b/>
                          <w:bCs/>
                          <w:color w:val="FFFFFF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598170</wp:posOffset>
                </wp:positionH>
                <wp:positionV relativeFrom="paragraph">
                  <wp:posOffset>704850</wp:posOffset>
                </wp:positionV>
                <wp:extent cx="288925" cy="288925"/>
                <wp:effectExtent l="7620" t="13335" r="8255" b="12065"/>
                <wp:wrapNone/>
                <wp:docPr id="8" name="타원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925" cy="2889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C00000"/>
                          </a:solidFill>
                          <a:round/>
                        </a:ln>
                      </wps:spPr>
                      <wps:txbx>
                        <w:txbxContent>
                          <w:p w:rsidR="00BE0304" w:rsidRDefault="00007FFC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맑은 고딕" w:eastAsia="맑은 고딕" w:hAnsi="맑은 고딕" w:cs="+mn-cs"/>
                                <w:b/>
                                <w:bCs/>
                                <w:color w:val="254061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36000" rIns="0" bIns="360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87" o:spid="_x0000_s1033" style="position:absolute;left:0;text-align:left;margin-left:47.1pt;margin-top:55.5pt;width:22.75pt;height:2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" fillcolor="yellow" strokecolor="#c00000">
                <v:textbox inset="0,1mm,0,1mm">
                  <w:txbxContent>
                    <w:p w:rsidR="00BE0304" w:rsidRDefault="00007FFC">
                      <w:pPr>
                        <w:pStyle w:val="aa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맑은 고딕" w:eastAsia="맑은 고딕" w:hAnsi="맑은 고딕" w:cs="+mn-cs"/>
                          <w:b/>
                          <w:bCs/>
                          <w:color w:val="254061"/>
                          <w:kern w:val="24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맑은 고딕" w:hAnsi="맑은 고딕" w:hint="eastAsia"/>
          <w:sz w:val="24"/>
        </w:rPr>
        <w:t xml:space="preserve">API </w:t>
      </w:r>
      <w:r>
        <w:rPr>
          <w:rFonts w:ascii="맑은 고딕" w:hAnsi="맑은 고딕" w:hint="eastAsia"/>
          <w:sz w:val="24"/>
        </w:rPr>
        <w:t>구성</w:t>
      </w:r>
      <w:r>
        <w:rPr>
          <w:rFonts w:ascii="맑은 고딕" w:hAnsi="맑은 고딕" w:hint="eastAsia"/>
          <w:sz w:val="24"/>
        </w:rPr>
        <w:t>/</w:t>
      </w:r>
      <w:r>
        <w:rPr>
          <w:rFonts w:ascii="맑은 고딕" w:hAnsi="맑은 고딕" w:hint="eastAsia"/>
          <w:sz w:val="24"/>
        </w:rPr>
        <w:t>흐름도</w:t>
      </w:r>
      <w:bookmarkEnd w:id="4"/>
    </w:p>
    <w:p w:rsidR="00BE0304" w:rsidRDefault="00BE0304">
      <w:pPr>
        <w:rPr>
          <w:rFonts w:ascii="맑은 고딕" w:eastAsia="맑은 고딕" w:hAnsi="맑은 고딕"/>
          <w:b/>
          <w:sz w:val="20"/>
        </w:rPr>
      </w:pPr>
    </w:p>
    <w:p w:rsidR="00BE0304" w:rsidRDefault="00007FFC">
      <w:pPr>
        <w:pStyle w:val="af9"/>
        <w:numPr>
          <w:ilvl w:val="0"/>
          <w:numId w:val="7"/>
        </w:numPr>
        <w:spacing w:after="180" w:line="288" w:lineRule="auto"/>
        <w:ind w:leftChars="0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Application</w:t>
      </w:r>
      <w:r>
        <w:rPr>
          <w:rFonts w:ascii="맑은 고딕" w:eastAsia="맑은 고딕" w:hAnsi="맑은 고딕" w:hint="eastAsia"/>
          <w:b/>
        </w:rPr>
        <w:t>에서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 w:hint="eastAsia"/>
          <w:b/>
        </w:rPr>
        <w:t>호출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 w:hint="eastAsia"/>
          <w:b/>
        </w:rPr>
        <w:t>데이터를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 w:hint="eastAsia"/>
          <w:b/>
        </w:rPr>
        <w:t>조립하여</w:t>
      </w:r>
      <w:r>
        <w:rPr>
          <w:rFonts w:ascii="맑은 고딕" w:eastAsia="맑은 고딕" w:hAnsi="맑은 고딕" w:hint="eastAsia"/>
          <w:b/>
        </w:rPr>
        <w:t xml:space="preserve"> [</w:t>
      </w:r>
      <w:r>
        <w:rPr>
          <w:rFonts w:ascii="맑은 고딕" w:eastAsia="맑은 고딕" w:hAnsi="맑은 고딕" w:hint="eastAsia"/>
          <w:b/>
        </w:rPr>
        <w:t>호출</w:t>
      </w:r>
      <w:r>
        <w:rPr>
          <w:rFonts w:ascii="맑은 고딕" w:eastAsia="맑은 고딕" w:hAnsi="맑은 고딕" w:hint="eastAsia"/>
          <w:b/>
        </w:rPr>
        <w:t xml:space="preserve"> API]</w:t>
      </w:r>
      <w:r>
        <w:rPr>
          <w:rFonts w:ascii="맑은 고딕" w:eastAsia="맑은 고딕" w:hAnsi="맑은 고딕" w:hint="eastAsia"/>
          <w:b/>
        </w:rPr>
        <w:t>를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 w:hint="eastAsia"/>
          <w:b/>
        </w:rPr>
        <w:t>호출합니다</w:t>
      </w:r>
      <w:r>
        <w:rPr>
          <w:rFonts w:ascii="맑은 고딕" w:eastAsia="맑은 고딕" w:hAnsi="맑은 고딕" w:hint="eastAsia"/>
          <w:b/>
        </w:rPr>
        <w:t>.</w:t>
      </w:r>
    </w:p>
    <w:p w:rsidR="00BE0304" w:rsidRDefault="00007FFC">
      <w:pPr>
        <w:pStyle w:val="af9"/>
        <w:numPr>
          <w:ilvl w:val="0"/>
          <w:numId w:val="7"/>
        </w:numPr>
        <w:spacing w:after="180" w:line="288" w:lineRule="auto"/>
        <w:ind w:leftChars="0"/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 w:hint="eastAsia"/>
          <w:b/>
        </w:rPr>
        <w:t>i</w:t>
      </w:r>
      <w:proofErr w:type="spellEnd"/>
      <w:r>
        <w:rPr>
          <w:rFonts w:ascii="맑은 고딕" w:eastAsia="맑은 고딕" w:hAnsi="맑은 고딕" w:hint="eastAsia"/>
          <w:b/>
        </w:rPr>
        <w:t>-SAS 2.0</w:t>
      </w:r>
      <w:r>
        <w:rPr>
          <w:rFonts w:ascii="맑은 고딕" w:eastAsia="맑은 고딕" w:hAnsi="맑은 고딕" w:hint="eastAsia"/>
          <w:b/>
        </w:rPr>
        <w:t>은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 w:hint="eastAsia"/>
          <w:b/>
        </w:rPr>
        <w:t>대상기관에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 w:hint="eastAsia"/>
          <w:b/>
        </w:rPr>
        <w:t>로그인</w:t>
      </w:r>
      <w:r>
        <w:rPr>
          <w:rFonts w:ascii="맑은 고딕" w:eastAsia="맑은 고딕" w:hAnsi="맑은 고딕" w:hint="eastAsia"/>
          <w:b/>
        </w:rPr>
        <w:t xml:space="preserve"> Scraping</w:t>
      </w:r>
      <w:r>
        <w:rPr>
          <w:rFonts w:ascii="맑은 고딕" w:eastAsia="맑은 고딕" w:hAnsi="맑은 고딕" w:hint="eastAsia"/>
          <w:b/>
        </w:rPr>
        <w:t>하여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 w:hint="eastAsia"/>
          <w:b/>
        </w:rPr>
        <w:t>응답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 w:hint="eastAsia"/>
          <w:b/>
        </w:rPr>
        <w:t>데이터를</w:t>
      </w:r>
      <w:r>
        <w:rPr>
          <w:rFonts w:ascii="맑은 고딕" w:eastAsia="맑은 고딕" w:hAnsi="맑은 고딕" w:hint="eastAsia"/>
          <w:b/>
        </w:rPr>
        <w:t xml:space="preserve"> Callback</w:t>
      </w:r>
      <w:r>
        <w:rPr>
          <w:rFonts w:ascii="맑은 고딕" w:eastAsia="맑은 고딕" w:hAnsi="맑은 고딕" w:hint="eastAsia"/>
          <w:b/>
        </w:rPr>
        <w:t>형태로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 w:hint="eastAsia"/>
          <w:b/>
        </w:rPr>
        <w:t>되돌려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 w:hint="eastAsia"/>
          <w:b/>
        </w:rPr>
        <w:t>줍니다</w:t>
      </w:r>
      <w:r>
        <w:rPr>
          <w:rFonts w:ascii="맑은 고딕" w:eastAsia="맑은 고딕" w:hAnsi="맑은 고딕" w:hint="eastAsia"/>
          <w:b/>
        </w:rPr>
        <w:t>.</w:t>
      </w:r>
    </w:p>
    <w:p w:rsidR="00BE0304" w:rsidRDefault="00BE0304">
      <w:pPr>
        <w:pStyle w:val="af9"/>
        <w:spacing w:after="180" w:line="288" w:lineRule="auto"/>
        <w:ind w:leftChars="0" w:left="0"/>
        <w:rPr>
          <w:rFonts w:ascii="맑은 고딕" w:eastAsia="맑은 고딕" w:hAnsi="맑은 고딕"/>
          <w:b/>
        </w:rPr>
      </w:pPr>
    </w:p>
    <w:p w:rsidR="00BE0304" w:rsidRDefault="00007FFC">
      <w:pPr>
        <w:pStyle w:val="20"/>
        <w:ind w:right="180"/>
      </w:pPr>
      <w:bookmarkStart w:id="5" w:name="_Toc103157818"/>
      <w:r>
        <w:rPr>
          <w:rFonts w:hint="eastAsia"/>
        </w:rPr>
        <w:t>API</w:t>
      </w:r>
      <w:bookmarkEnd w:id="5"/>
    </w:p>
    <w:p w:rsidR="00BE0304" w:rsidRDefault="00007FFC">
      <w:pPr>
        <w:pStyle w:val="3"/>
        <w:numPr>
          <w:ilvl w:val="1"/>
          <w:numId w:val="8"/>
        </w:numPr>
        <w:ind w:leftChars="0" w:right="180" w:firstLineChars="0"/>
        <w:rPr>
          <w:rFonts w:ascii="맑은 고딕" w:hAnsi="맑은 고딕"/>
          <w:sz w:val="24"/>
        </w:rPr>
      </w:pPr>
      <w:bookmarkStart w:id="6" w:name="_Toc103157819"/>
      <w:r>
        <w:rPr>
          <w:rFonts w:ascii="맑은 고딕" w:hAnsi="맑은 고딕" w:hint="eastAsia"/>
          <w:sz w:val="24"/>
        </w:rPr>
        <w:t>배달탁송정보</w:t>
      </w:r>
      <w:bookmarkEnd w:id="6"/>
    </w:p>
    <w:tbl>
      <w:tblPr>
        <w:tblW w:w="9498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498"/>
      </w:tblGrid>
      <w:tr w:rsidR="00BE0304">
        <w:trPr>
          <w:trHeight w:val="173"/>
        </w:trPr>
        <w:tc>
          <w:tcPr>
            <w:tcW w:w="9498" w:type="dxa"/>
            <w:shd w:val="clear" w:color="auto" w:fill="C6D9F1" w:themeFill="text2" w:themeFillTint="33"/>
            <w:vAlign w:val="center"/>
          </w:tcPr>
          <w:p w:rsidR="00BE0304" w:rsidRDefault="00007FFC">
            <w:pPr>
              <w:pStyle w:val="af9"/>
              <w:numPr>
                <w:ilvl w:val="0"/>
                <w:numId w:val="9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>배달탁송정보</w:t>
            </w:r>
            <w:r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  <w:t xml:space="preserve">API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>는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>로그인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>없이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>호출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>가능합니다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>.</w:t>
            </w:r>
          </w:p>
        </w:tc>
      </w:tr>
    </w:tbl>
    <w:p w:rsidR="00BE0304" w:rsidRDefault="00BE0304">
      <w:pPr>
        <w:pStyle w:val="10"/>
        <w:rPr>
          <w:sz w:val="18"/>
          <w:szCs w:val="18"/>
          <w:lang w:val="en-US"/>
        </w:rPr>
      </w:pPr>
    </w:p>
    <w:p w:rsidR="00BE0304" w:rsidRDefault="00007FFC">
      <w:pPr>
        <w:pStyle w:val="10"/>
        <w:rPr>
          <w:sz w:val="24"/>
        </w:rPr>
      </w:pPr>
      <w:proofErr w:type="spellStart"/>
      <w:r>
        <w:t>Request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rPr>
          <w:rFonts w:hint="eastAsia"/>
        </w:rPr>
        <w:t>(</w:t>
      </w:r>
      <w:r>
        <w:rPr>
          <w:rFonts w:hint="eastAsia"/>
        </w:rPr>
        <w:t>요청</w:t>
      </w:r>
      <w:r>
        <w:rPr>
          <w:rFonts w:hint="eastAsia"/>
        </w:rPr>
        <w:t>)</w:t>
      </w:r>
    </w:p>
    <w:tbl>
      <w:tblPr>
        <w:tblW w:w="9498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417"/>
        <w:gridCol w:w="4253"/>
      </w:tblGrid>
      <w:tr w:rsidR="00BE0304">
        <w:tc>
          <w:tcPr>
            <w:tcW w:w="3828" w:type="dxa"/>
            <w:shd w:val="clear" w:color="auto" w:fill="DEEAF6"/>
          </w:tcPr>
          <w:p w:rsidR="00BE0304" w:rsidRDefault="00007FFC">
            <w:pPr>
              <w:pStyle w:val="af9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속성</w:t>
            </w:r>
          </w:p>
        </w:tc>
        <w:tc>
          <w:tcPr>
            <w:tcW w:w="1417" w:type="dxa"/>
            <w:shd w:val="clear" w:color="auto" w:fill="DEEAF6"/>
          </w:tcPr>
          <w:p w:rsidR="00BE0304" w:rsidRDefault="00007FFC">
            <w:pPr>
              <w:pStyle w:val="af9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타입</w:t>
            </w:r>
          </w:p>
        </w:tc>
        <w:tc>
          <w:tcPr>
            <w:tcW w:w="4253" w:type="dxa"/>
            <w:shd w:val="clear" w:color="auto" w:fill="DEEAF6"/>
          </w:tcPr>
          <w:p w:rsidR="00BE0304" w:rsidRDefault="00007FFC">
            <w:pPr>
              <w:pStyle w:val="af9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 w:rsidR="00BE0304">
        <w:tc>
          <w:tcPr>
            <w:tcW w:w="3828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/>
                <w:b/>
              </w:rPr>
              <w:t>Module</w:t>
            </w:r>
          </w:p>
        </w:tc>
        <w:tc>
          <w:tcPr>
            <w:tcW w:w="1417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 w:hint="eastAsia"/>
                <w:b/>
              </w:rPr>
              <w:t>String(</w:t>
            </w:r>
            <w:r>
              <w:rPr>
                <w:rFonts w:ascii="맑은 고딕" w:eastAsia="맑은 고딕" w:hAnsi="맑은 고딕" w:cs="Arial" w:hint="eastAsia"/>
                <w:b/>
              </w:rPr>
              <w:t>필수</w:t>
            </w:r>
            <w:r>
              <w:rPr>
                <w:rFonts w:ascii="맑은 고딕" w:eastAsia="맑은 고딕" w:hAnsi="맑은 고딕" w:cs="Arial" w:hint="eastAsia"/>
                <w:b/>
              </w:rPr>
              <w:t>)</w:t>
            </w:r>
          </w:p>
        </w:tc>
        <w:tc>
          <w:tcPr>
            <w:tcW w:w="4253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</w:rPr>
              <w:t>hyundaiglovis</w:t>
            </w:r>
            <w:proofErr w:type="spellEnd"/>
          </w:p>
        </w:tc>
      </w:tr>
      <w:tr w:rsidR="00BE0304">
        <w:tc>
          <w:tcPr>
            <w:tcW w:w="3828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/>
                <w:b/>
              </w:rPr>
              <w:t>Class</w:t>
            </w:r>
          </w:p>
        </w:tc>
        <w:tc>
          <w:tcPr>
            <w:tcW w:w="1417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 w:hint="eastAsia"/>
                <w:b/>
              </w:rPr>
              <w:t>String(</w:t>
            </w:r>
            <w:r>
              <w:rPr>
                <w:rFonts w:ascii="맑은 고딕" w:eastAsia="맑은 고딕" w:hAnsi="맑은 고딕" w:cs="Arial" w:hint="eastAsia"/>
                <w:b/>
              </w:rPr>
              <w:t>필수</w:t>
            </w:r>
            <w:r>
              <w:rPr>
                <w:rFonts w:ascii="맑은 고딕" w:eastAsia="맑은 고딕" w:hAnsi="맑은 고딕" w:cs="Arial" w:hint="eastAsia"/>
                <w:b/>
              </w:rPr>
              <w:t>)</w:t>
            </w:r>
          </w:p>
        </w:tc>
        <w:tc>
          <w:tcPr>
            <w:tcW w:w="4253" w:type="dxa"/>
          </w:tcPr>
          <w:p w:rsidR="00BE0304" w:rsidRDefault="00007FFC">
            <w:pPr>
              <w:pStyle w:val="af9"/>
              <w:ind w:leftChars="-212" w:left="-382" w:firstLineChars="212" w:firstLine="382"/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 w:hint="eastAsia"/>
                <w:b/>
              </w:rPr>
              <w:t>"</w:t>
            </w:r>
            <w:r>
              <w:rPr>
                <w:rFonts w:ascii="맑은 고딕" w:eastAsia="맑은 고딕" w:hAnsi="맑은 고딕" w:cs="Arial" w:hint="eastAsia"/>
                <w:b/>
              </w:rPr>
              <w:t>차량정보조회</w:t>
            </w:r>
            <w:r>
              <w:rPr>
                <w:rFonts w:ascii="맑은 고딕" w:eastAsia="맑은 고딕" w:hAnsi="맑은 고딕" w:cs="Arial" w:hint="eastAsia"/>
                <w:b/>
              </w:rPr>
              <w:t>"</w:t>
            </w:r>
          </w:p>
        </w:tc>
      </w:tr>
      <w:tr w:rsidR="00BE0304">
        <w:tc>
          <w:tcPr>
            <w:tcW w:w="3828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 w:hint="eastAsia"/>
                <w:b/>
              </w:rPr>
              <w:t>Job</w:t>
            </w:r>
          </w:p>
        </w:tc>
        <w:tc>
          <w:tcPr>
            <w:tcW w:w="1417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 w:hint="eastAsia"/>
                <w:b/>
              </w:rPr>
              <w:t>String(</w:t>
            </w:r>
            <w:r>
              <w:rPr>
                <w:rFonts w:ascii="맑은 고딕" w:eastAsia="맑은 고딕" w:hAnsi="맑은 고딕" w:cs="Arial" w:hint="eastAsia"/>
                <w:b/>
              </w:rPr>
              <w:t>필수</w:t>
            </w:r>
            <w:r>
              <w:rPr>
                <w:rFonts w:ascii="맑은 고딕" w:eastAsia="맑은 고딕" w:hAnsi="맑은 고딕" w:cs="Arial" w:hint="eastAsia"/>
                <w:b/>
              </w:rPr>
              <w:t>)</w:t>
            </w:r>
          </w:p>
        </w:tc>
        <w:tc>
          <w:tcPr>
            <w:tcW w:w="4253" w:type="dxa"/>
          </w:tcPr>
          <w:p w:rsidR="00BE0304" w:rsidRDefault="00007FFC">
            <w:pPr>
              <w:pStyle w:val="af9"/>
              <w:ind w:leftChars="-212" w:left="-382" w:firstLineChars="212" w:firstLine="382"/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 w:hint="eastAsia"/>
                <w:b/>
              </w:rPr>
              <w:t>"</w:t>
            </w:r>
            <w:r>
              <w:rPr>
                <w:rFonts w:ascii="맑은 고딕" w:eastAsia="맑은 고딕" w:hAnsi="맑은 고딕" w:cs="Arial" w:hint="eastAsia"/>
                <w:b/>
              </w:rPr>
              <w:t>배달탁송정보</w:t>
            </w:r>
            <w:r>
              <w:rPr>
                <w:rFonts w:ascii="맑은 고딕" w:eastAsia="맑은 고딕" w:hAnsi="맑은 고딕" w:cs="Arial" w:hint="eastAsia"/>
                <w:b/>
              </w:rPr>
              <w:t>"</w:t>
            </w:r>
          </w:p>
        </w:tc>
      </w:tr>
      <w:tr w:rsidR="00BE0304">
        <w:tc>
          <w:tcPr>
            <w:tcW w:w="3828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 w:hint="eastAsia"/>
                <w:b/>
              </w:rPr>
              <w:t>I</w:t>
            </w:r>
            <w:r>
              <w:rPr>
                <w:rFonts w:ascii="맑은 고딕" w:eastAsia="맑은 고딕" w:hAnsi="맑은 고딕" w:cs="Arial"/>
                <w:b/>
              </w:rPr>
              <w:t>nput</w:t>
            </w:r>
          </w:p>
        </w:tc>
        <w:tc>
          <w:tcPr>
            <w:tcW w:w="1417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 w:hint="eastAsia"/>
                <w:b/>
              </w:rPr>
              <w:t>Object</w:t>
            </w:r>
          </w:p>
        </w:tc>
        <w:tc>
          <w:tcPr>
            <w:tcW w:w="4253" w:type="dxa"/>
          </w:tcPr>
          <w:p w:rsidR="00BE0304" w:rsidRDefault="00BE0304">
            <w:pPr>
              <w:pStyle w:val="af9"/>
              <w:ind w:leftChars="0" w:left="0"/>
              <w:jc w:val="both"/>
              <w:rPr>
                <w:rFonts w:ascii="맑은 고딕" w:eastAsia="맑은 고딕" w:hAnsi="맑은 고딕" w:cs="Arial"/>
                <w:b/>
              </w:rPr>
            </w:pPr>
          </w:p>
        </w:tc>
      </w:tr>
      <w:tr w:rsidR="00BE0304">
        <w:tc>
          <w:tcPr>
            <w:tcW w:w="3828" w:type="dxa"/>
          </w:tcPr>
          <w:p w:rsidR="00BE0304" w:rsidRDefault="00007FFC">
            <w:pPr>
              <w:ind w:leftChars="200" w:left="360"/>
              <w:jc w:val="both"/>
              <w:rPr>
                <w:rFonts w:ascii="맑은 고딕" w:eastAsia="맑은 고딕" w:hAnsi="맑은 고딕" w:cs="Arial"/>
                <w:b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b/>
              </w:rPr>
              <w:t>계약자명</w:t>
            </w:r>
            <w:proofErr w:type="spellEnd"/>
          </w:p>
        </w:tc>
        <w:tc>
          <w:tcPr>
            <w:tcW w:w="1417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 w:hint="eastAsia"/>
                <w:b/>
              </w:rPr>
              <w:t>String</w:t>
            </w:r>
            <w:r>
              <w:rPr>
                <w:rFonts w:ascii="맑은 고딕" w:eastAsia="맑은 고딕" w:hAnsi="맑은 고딕" w:cs="Arial"/>
                <w:b/>
              </w:rPr>
              <w:t>(</w:t>
            </w:r>
            <w:r>
              <w:rPr>
                <w:rFonts w:ascii="맑은 고딕" w:eastAsia="맑은 고딕" w:hAnsi="맑은 고딕" w:cs="Arial" w:hint="eastAsia"/>
                <w:b/>
              </w:rPr>
              <w:t>필수</w:t>
            </w:r>
            <w:r>
              <w:rPr>
                <w:rFonts w:ascii="맑은 고딕" w:eastAsia="맑은 고딕" w:hAnsi="맑은 고딕" w:cs="Arial" w:hint="eastAsia"/>
                <w:b/>
              </w:rPr>
              <w:t>)</w:t>
            </w:r>
          </w:p>
        </w:tc>
        <w:tc>
          <w:tcPr>
            <w:tcW w:w="4253" w:type="dxa"/>
          </w:tcPr>
          <w:p w:rsidR="00BE0304" w:rsidRDefault="00BE0304">
            <w:pPr>
              <w:pStyle w:val="af9"/>
              <w:ind w:leftChars="-212" w:left="-382" w:firstLineChars="212" w:firstLine="382"/>
              <w:jc w:val="both"/>
              <w:rPr>
                <w:rFonts w:ascii="맑은 고딕" w:eastAsia="맑은 고딕" w:hAnsi="맑은 고딕" w:cs="Arial"/>
                <w:b/>
              </w:rPr>
            </w:pPr>
          </w:p>
        </w:tc>
      </w:tr>
      <w:tr w:rsidR="00BE0304">
        <w:tc>
          <w:tcPr>
            <w:tcW w:w="3828" w:type="dxa"/>
          </w:tcPr>
          <w:p w:rsidR="00BE0304" w:rsidRDefault="00007FFC">
            <w:pPr>
              <w:ind w:leftChars="200" w:left="360"/>
              <w:jc w:val="both"/>
              <w:rPr>
                <w:rFonts w:ascii="맑은 고딕" w:eastAsia="맑은 고딕" w:hAnsi="맑은 고딕" w:cs="Arial"/>
                <w:b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b/>
              </w:rPr>
              <w:t>계약번호</w:t>
            </w:r>
            <w:proofErr w:type="spellEnd"/>
          </w:p>
        </w:tc>
        <w:tc>
          <w:tcPr>
            <w:tcW w:w="1417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 w:hint="eastAsia"/>
                <w:b/>
              </w:rPr>
              <w:t>String</w:t>
            </w:r>
            <w:r>
              <w:rPr>
                <w:rFonts w:ascii="맑은 고딕" w:eastAsia="맑은 고딕" w:hAnsi="맑은 고딕" w:cs="Arial"/>
                <w:b/>
              </w:rPr>
              <w:t>(</w:t>
            </w:r>
            <w:r>
              <w:rPr>
                <w:rFonts w:ascii="맑은 고딕" w:eastAsia="맑은 고딕" w:hAnsi="맑은 고딕" w:cs="Arial" w:hint="eastAsia"/>
                <w:b/>
              </w:rPr>
              <w:t>필수</w:t>
            </w:r>
            <w:r>
              <w:rPr>
                <w:rFonts w:ascii="맑은 고딕" w:eastAsia="맑은 고딕" w:hAnsi="맑은 고딕" w:cs="Arial" w:hint="eastAsia"/>
                <w:b/>
              </w:rPr>
              <w:t>)</w:t>
            </w:r>
          </w:p>
        </w:tc>
        <w:tc>
          <w:tcPr>
            <w:tcW w:w="4253" w:type="dxa"/>
          </w:tcPr>
          <w:p w:rsidR="00BE0304" w:rsidRDefault="00BE0304">
            <w:pPr>
              <w:pStyle w:val="af9"/>
              <w:ind w:leftChars="-212" w:left="-382" w:firstLineChars="212" w:firstLine="382"/>
              <w:jc w:val="both"/>
              <w:rPr>
                <w:rFonts w:ascii="맑은 고딕" w:eastAsia="맑은 고딕" w:hAnsi="맑은 고딕" w:cs="Arial"/>
                <w:b/>
              </w:rPr>
            </w:pPr>
          </w:p>
        </w:tc>
      </w:tr>
      <w:tr w:rsidR="00BE0304">
        <w:tc>
          <w:tcPr>
            <w:tcW w:w="3828" w:type="dxa"/>
          </w:tcPr>
          <w:p w:rsidR="00BE0304" w:rsidRDefault="00007FFC">
            <w:pPr>
              <w:ind w:leftChars="200" w:left="360"/>
              <w:jc w:val="both"/>
              <w:rPr>
                <w:rFonts w:ascii="맑은 고딕" w:eastAsia="맑은 고딕" w:hAnsi="맑은 고딕" w:cs="Arial"/>
                <w:b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b/>
              </w:rPr>
              <w:t>조회구분</w:t>
            </w:r>
            <w:proofErr w:type="spellEnd"/>
          </w:p>
        </w:tc>
        <w:tc>
          <w:tcPr>
            <w:tcW w:w="1417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 w:hint="eastAsia"/>
                <w:b/>
              </w:rPr>
              <w:t>String(</w:t>
            </w:r>
            <w:r>
              <w:rPr>
                <w:rFonts w:ascii="맑은 고딕" w:eastAsia="맑은 고딕" w:hAnsi="맑은 고딕" w:cs="Arial" w:hint="eastAsia"/>
                <w:b/>
              </w:rPr>
              <w:t>필수</w:t>
            </w:r>
            <w:r>
              <w:rPr>
                <w:rFonts w:ascii="맑은 고딕" w:eastAsia="맑은 고딕" w:hAnsi="맑은 고딕" w:cs="Arial" w:hint="eastAsia"/>
                <w:b/>
              </w:rPr>
              <w:t>)</w:t>
            </w:r>
          </w:p>
        </w:tc>
        <w:tc>
          <w:tcPr>
            <w:tcW w:w="4253" w:type="dxa"/>
          </w:tcPr>
          <w:p w:rsidR="00BE0304" w:rsidRDefault="00007FFC">
            <w:pPr>
              <w:pStyle w:val="af9"/>
              <w:ind w:leftChars="-212" w:left="-382" w:firstLineChars="212" w:firstLine="382"/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 w:hint="eastAsia"/>
                <w:b/>
              </w:rPr>
              <w:t xml:space="preserve">1: </w:t>
            </w:r>
            <w:r>
              <w:rPr>
                <w:rFonts w:ascii="맑은 고딕" w:eastAsia="맑은 고딕" w:hAnsi="맑은 고딕" w:cs="Arial" w:hint="eastAsia"/>
                <w:b/>
              </w:rPr>
              <w:t>현대</w:t>
            </w:r>
            <w:r>
              <w:rPr>
                <w:rFonts w:ascii="맑은 고딕" w:eastAsia="맑은 고딕" w:hAnsi="맑은 고딕" w:cs="Arial" w:hint="eastAsia"/>
                <w:b/>
              </w:rPr>
              <w:t>,</w:t>
            </w:r>
            <w:r>
              <w:rPr>
                <w:rFonts w:ascii="맑은 고딕" w:eastAsia="맑은 고딕" w:hAnsi="맑은 고딕" w:cs="Arial"/>
                <w:b/>
              </w:rPr>
              <w:t xml:space="preserve"> 2: </w:t>
            </w:r>
            <w:r>
              <w:rPr>
                <w:rFonts w:ascii="맑은 고딕" w:eastAsia="맑은 고딕" w:hAnsi="맑은 고딕" w:cs="Arial" w:hint="eastAsia"/>
                <w:b/>
              </w:rPr>
              <w:t>기아</w:t>
            </w:r>
          </w:p>
        </w:tc>
      </w:tr>
    </w:tbl>
    <w:p w:rsidR="00BE0304" w:rsidRDefault="00BE0304">
      <w:pPr>
        <w:pStyle w:val="10"/>
        <w:jc w:val="right"/>
      </w:pPr>
    </w:p>
    <w:p w:rsidR="00BE0304" w:rsidRDefault="00007FFC">
      <w:pPr>
        <w:pStyle w:val="10"/>
      </w:pPr>
      <w:proofErr w:type="spellStart"/>
      <w:r>
        <w:t>Request</w:t>
      </w:r>
      <w:proofErr w:type="spellEnd"/>
      <w:r>
        <w:t xml:space="preserve"> </w:t>
      </w:r>
      <w:proofErr w:type="spellStart"/>
      <w:r>
        <w:rPr>
          <w:rFonts w:hint="eastAsia"/>
        </w:rPr>
        <w:t>Sample</w:t>
      </w:r>
      <w:proofErr w:type="spellEnd"/>
    </w:p>
    <w:tbl>
      <w:tblPr>
        <w:tblW w:w="9498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BE0304">
        <w:trPr>
          <w:trHeight w:val="986"/>
        </w:trPr>
        <w:tc>
          <w:tcPr>
            <w:tcW w:w="9498" w:type="dxa"/>
            <w:shd w:val="clear" w:color="auto" w:fill="D9D9D9" w:themeFill="background1" w:themeFillShade="D9"/>
          </w:tcPr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>{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 xml:space="preserve">  "Module": "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hyundaiglovis</w:t>
            </w:r>
            <w:proofErr w:type="spellEnd"/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>",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 "Class": "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차량정보조회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",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 "Job": "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배달탁송정보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",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 xml:space="preserve">  "Input": {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   "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계약자명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": "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홍길동캐피탈주식회사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",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   "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계약번호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": "A12312BC115487",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   "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조회구분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": "2"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 xml:space="preserve">  }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0070C0"/>
              </w:rPr>
            </w:pP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>}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</w:t>
            </w:r>
          </w:p>
        </w:tc>
      </w:tr>
    </w:tbl>
    <w:p w:rsidR="00BE0304" w:rsidRDefault="00BE0304">
      <w:pPr>
        <w:pStyle w:val="10"/>
      </w:pPr>
    </w:p>
    <w:p w:rsidR="00BE0304" w:rsidRDefault="00007FFC">
      <w:pPr>
        <w:pStyle w:val="10"/>
        <w:rPr>
          <w:sz w:val="24"/>
        </w:rPr>
      </w:pPr>
      <w:proofErr w:type="spellStart"/>
      <w:r>
        <w:t>Response</w:t>
      </w:r>
      <w:proofErr w:type="spellEnd"/>
      <w:r>
        <w:t xml:space="preserve"> </w:t>
      </w:r>
      <w:proofErr w:type="spellStart"/>
      <w:r>
        <w:t>Element</w:t>
      </w:r>
      <w:proofErr w:type="spellEnd"/>
      <w:r>
        <w:rPr>
          <w:rFonts w:hint="eastAsia"/>
        </w:rPr>
        <w:t>(</w:t>
      </w:r>
      <w:r>
        <w:rPr>
          <w:rFonts w:hint="eastAsia"/>
        </w:rPr>
        <w:t>응답</w:t>
      </w:r>
      <w:r>
        <w:rPr>
          <w:rFonts w:hint="eastAsia"/>
        </w:rPr>
        <w:t>)</w:t>
      </w:r>
    </w:p>
    <w:tbl>
      <w:tblPr>
        <w:tblW w:w="9498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417"/>
        <w:gridCol w:w="4253"/>
      </w:tblGrid>
      <w:tr w:rsidR="00BE0304">
        <w:tc>
          <w:tcPr>
            <w:tcW w:w="3828" w:type="dxa"/>
            <w:shd w:val="clear" w:color="auto" w:fill="DEEAF6"/>
          </w:tcPr>
          <w:p w:rsidR="00BE0304" w:rsidRDefault="00007FFC">
            <w:pPr>
              <w:pStyle w:val="af9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속성</w:t>
            </w:r>
          </w:p>
        </w:tc>
        <w:tc>
          <w:tcPr>
            <w:tcW w:w="1417" w:type="dxa"/>
            <w:shd w:val="clear" w:color="auto" w:fill="DEEAF6"/>
          </w:tcPr>
          <w:p w:rsidR="00BE0304" w:rsidRDefault="00007FFC">
            <w:pPr>
              <w:pStyle w:val="af9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타입</w:t>
            </w:r>
          </w:p>
        </w:tc>
        <w:tc>
          <w:tcPr>
            <w:tcW w:w="4253" w:type="dxa"/>
            <w:shd w:val="clear" w:color="auto" w:fill="DEEAF6"/>
          </w:tcPr>
          <w:p w:rsidR="00BE0304" w:rsidRDefault="00007FFC">
            <w:pPr>
              <w:pStyle w:val="af9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 w:rsidR="00BE0304">
        <w:tc>
          <w:tcPr>
            <w:tcW w:w="3828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</w:rPr>
              <w:t>ErrorCode</w:t>
            </w:r>
            <w:proofErr w:type="spellEnd"/>
          </w:p>
        </w:tc>
        <w:tc>
          <w:tcPr>
            <w:tcW w:w="1417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 w:hint="eastAsia"/>
                <w:b/>
              </w:rPr>
              <w:t>String(</w:t>
            </w:r>
            <w:r>
              <w:rPr>
                <w:rFonts w:ascii="맑은 고딕" w:eastAsia="맑은 고딕" w:hAnsi="맑은 고딕" w:cs="Arial" w:hint="eastAsia"/>
                <w:b/>
              </w:rPr>
              <w:t>필수</w:t>
            </w:r>
            <w:r>
              <w:rPr>
                <w:rFonts w:ascii="맑은 고딕" w:eastAsia="맑은 고딕" w:hAnsi="맑은 고딕" w:cs="Arial" w:hint="eastAsia"/>
                <w:b/>
              </w:rPr>
              <w:t>)</w:t>
            </w:r>
          </w:p>
        </w:tc>
        <w:tc>
          <w:tcPr>
            <w:tcW w:w="4253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굴림" w:hint="eastAsia"/>
                <w:b/>
                <w:szCs w:val="18"/>
              </w:rPr>
              <w:t>결과</w:t>
            </w:r>
            <w:r>
              <w:rPr>
                <w:rFonts w:ascii="맑은 고딕" w:eastAsia="맑은 고딕" w:hAnsi="맑은 고딕" w:cs="굴림" w:hint="eastAsia"/>
                <w:b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szCs w:val="18"/>
              </w:rPr>
              <w:t>코드</w:t>
            </w:r>
            <w:r>
              <w:rPr>
                <w:rFonts w:ascii="맑은 고딕" w:eastAsia="맑은 고딕" w:hAnsi="맑은 고딕" w:cs="굴림" w:hint="eastAsia"/>
                <w:b/>
                <w:szCs w:val="18"/>
              </w:rPr>
              <w:t>(</w:t>
            </w:r>
            <w:r>
              <w:rPr>
                <w:rFonts w:ascii="맑은 고딕" w:eastAsia="맑은 고딕" w:hAnsi="맑은 고딕" w:cs="굴림"/>
                <w:b/>
                <w:szCs w:val="18"/>
              </w:rPr>
              <w:t>“</w:t>
            </w:r>
            <w:r>
              <w:rPr>
                <w:rFonts w:ascii="맑은 고딕" w:eastAsia="맑은 고딕" w:hAnsi="맑은 고딕" w:cs="굴림" w:hint="eastAsia"/>
                <w:b/>
                <w:szCs w:val="18"/>
              </w:rPr>
              <w:t>00000000</w:t>
            </w:r>
            <w:r>
              <w:rPr>
                <w:rFonts w:ascii="맑은 고딕" w:eastAsia="맑은 고딕" w:hAnsi="맑은 고딕" w:cs="굴림"/>
                <w:b/>
                <w:szCs w:val="18"/>
              </w:rPr>
              <w:t>”</w:t>
            </w:r>
            <w:proofErr w:type="gramStart"/>
            <w:r>
              <w:rPr>
                <w:rFonts w:ascii="맑은 고딕" w:eastAsia="맑은 고딕" w:hAnsi="맑은 고딕" w:cs="굴림" w:hint="eastAsia"/>
                <w:b/>
                <w:szCs w:val="18"/>
              </w:rPr>
              <w:t>:</w:t>
            </w:r>
            <w:r>
              <w:rPr>
                <w:rFonts w:ascii="맑은 고딕" w:eastAsia="맑은 고딕" w:hAnsi="맑은 고딕" w:cs="굴림" w:hint="eastAsia"/>
                <w:b/>
                <w:szCs w:val="18"/>
              </w:rPr>
              <w:t>정상</w:t>
            </w:r>
            <w:proofErr w:type="gramEnd"/>
            <w:r>
              <w:rPr>
                <w:rFonts w:ascii="맑은 고딕" w:eastAsia="맑은 고딕" w:hAnsi="맑은 고딕" w:cs="굴림" w:hint="eastAsia"/>
                <w:b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굴림" w:hint="eastAsia"/>
                <w:b/>
                <w:szCs w:val="18"/>
              </w:rPr>
              <w:t>그외</w:t>
            </w:r>
            <w:proofErr w:type="spellEnd"/>
            <w:r>
              <w:rPr>
                <w:rFonts w:ascii="맑은 고딕" w:eastAsia="맑은 고딕" w:hAnsi="맑은 고딕" w:cs="굴림" w:hint="eastAsia"/>
                <w:b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szCs w:val="18"/>
              </w:rPr>
              <w:t>오류</w:t>
            </w:r>
            <w:r>
              <w:rPr>
                <w:rFonts w:ascii="맑은 고딕" w:eastAsia="맑은 고딕" w:hAnsi="맑은 고딕" w:cs="굴림" w:hint="eastAsia"/>
                <w:b/>
                <w:szCs w:val="18"/>
              </w:rPr>
              <w:t>)</w:t>
            </w:r>
          </w:p>
        </w:tc>
      </w:tr>
      <w:tr w:rsidR="00BE0304">
        <w:tc>
          <w:tcPr>
            <w:tcW w:w="3828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</w:rPr>
              <w:t>ErrorMessage</w:t>
            </w:r>
            <w:proofErr w:type="spellEnd"/>
          </w:p>
        </w:tc>
        <w:tc>
          <w:tcPr>
            <w:tcW w:w="1417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 w:hint="eastAsia"/>
                <w:b/>
              </w:rPr>
              <w:t>String</w:t>
            </w:r>
          </w:p>
        </w:tc>
        <w:tc>
          <w:tcPr>
            <w:tcW w:w="4253" w:type="dxa"/>
          </w:tcPr>
          <w:p w:rsidR="00BE0304" w:rsidRDefault="00007FFC">
            <w:pPr>
              <w:pStyle w:val="af9"/>
              <w:ind w:leftChars="-212" w:left="-382" w:firstLineChars="212" w:firstLine="382"/>
              <w:jc w:val="both"/>
              <w:rPr>
                <w:rFonts w:ascii="맑은 고딕" w:eastAsia="맑은 고딕" w:hAnsi="맑은 고딕" w:cs="Arial"/>
                <w:b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b/>
              </w:rPr>
              <w:t>오류메세지</w:t>
            </w:r>
            <w:proofErr w:type="spellEnd"/>
          </w:p>
        </w:tc>
      </w:tr>
      <w:tr w:rsidR="00BE0304">
        <w:tc>
          <w:tcPr>
            <w:tcW w:w="3828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/>
                <w:b/>
              </w:rPr>
              <w:t>Result</w:t>
            </w:r>
          </w:p>
        </w:tc>
        <w:tc>
          <w:tcPr>
            <w:tcW w:w="1417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 w:hint="eastAsia"/>
                <w:b/>
              </w:rPr>
              <w:t>Object(</w:t>
            </w:r>
            <w:r>
              <w:rPr>
                <w:rFonts w:ascii="맑은 고딕" w:eastAsia="맑은 고딕" w:hAnsi="맑은 고딕" w:cs="Arial" w:hint="eastAsia"/>
                <w:b/>
              </w:rPr>
              <w:t>필수</w:t>
            </w:r>
            <w:r>
              <w:rPr>
                <w:rFonts w:ascii="맑은 고딕" w:eastAsia="맑은 고딕" w:hAnsi="맑은 고딕" w:cs="Arial" w:hint="eastAsia"/>
                <w:b/>
              </w:rPr>
              <w:t>)</w:t>
            </w:r>
          </w:p>
        </w:tc>
        <w:tc>
          <w:tcPr>
            <w:tcW w:w="4253" w:type="dxa"/>
          </w:tcPr>
          <w:p w:rsidR="00BE0304" w:rsidRDefault="00007FFC">
            <w:pPr>
              <w:pStyle w:val="af9"/>
              <w:ind w:leftChars="-212" w:left="-382" w:firstLineChars="212" w:firstLine="382"/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 w:hint="eastAsia"/>
                <w:b/>
              </w:rPr>
              <w:t>조회결과</w:t>
            </w:r>
          </w:p>
        </w:tc>
      </w:tr>
      <w:tr w:rsidR="00BE0304">
        <w:tc>
          <w:tcPr>
            <w:tcW w:w="3828" w:type="dxa"/>
          </w:tcPr>
          <w:p w:rsidR="00BE0304" w:rsidRDefault="00007FFC">
            <w:pPr>
              <w:ind w:leftChars="200" w:left="360"/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 w:hint="eastAsia"/>
                <w:b/>
              </w:rPr>
              <w:t>배달탁송정보</w:t>
            </w:r>
          </w:p>
        </w:tc>
        <w:tc>
          <w:tcPr>
            <w:tcW w:w="1417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/>
                <w:b/>
              </w:rPr>
              <w:t>Object(</w:t>
            </w:r>
            <w:r>
              <w:rPr>
                <w:rFonts w:ascii="맑은 고딕" w:eastAsia="맑은 고딕" w:hAnsi="맑은 고딕" w:cs="Arial" w:hint="eastAsia"/>
                <w:b/>
              </w:rPr>
              <w:t>필수</w:t>
            </w:r>
            <w:r>
              <w:rPr>
                <w:rFonts w:ascii="맑은 고딕" w:eastAsia="맑은 고딕" w:hAnsi="맑은 고딕" w:cs="Arial" w:hint="eastAsia"/>
                <w:b/>
              </w:rPr>
              <w:t>)</w:t>
            </w:r>
          </w:p>
        </w:tc>
        <w:tc>
          <w:tcPr>
            <w:tcW w:w="4253" w:type="dxa"/>
          </w:tcPr>
          <w:p w:rsidR="00BE0304" w:rsidRDefault="00BE0304">
            <w:pPr>
              <w:pStyle w:val="af9"/>
              <w:ind w:leftChars="-212" w:left="-382" w:firstLineChars="212" w:firstLine="382"/>
              <w:jc w:val="both"/>
              <w:rPr>
                <w:rFonts w:ascii="맑은 고딕" w:eastAsia="맑은 고딕" w:hAnsi="맑은 고딕" w:cs="Arial"/>
                <w:b/>
              </w:rPr>
            </w:pPr>
          </w:p>
        </w:tc>
      </w:tr>
      <w:tr w:rsidR="00BE0304">
        <w:tc>
          <w:tcPr>
            <w:tcW w:w="3828" w:type="dxa"/>
          </w:tcPr>
          <w:p w:rsidR="00BE0304" w:rsidRDefault="00007FFC">
            <w:pPr>
              <w:ind w:leftChars="400" w:left="720"/>
              <w:jc w:val="both"/>
              <w:rPr>
                <w:rFonts w:ascii="맑은 고딕" w:eastAsia="맑은 고딕" w:hAnsi="맑은 고딕" w:cs="Arial"/>
                <w:b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b/>
              </w:rPr>
              <w:t>고객성명</w:t>
            </w:r>
            <w:proofErr w:type="spellEnd"/>
          </w:p>
        </w:tc>
        <w:tc>
          <w:tcPr>
            <w:tcW w:w="1417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/>
                <w:b/>
              </w:rPr>
              <w:t>String(</w:t>
            </w:r>
            <w:r>
              <w:rPr>
                <w:rFonts w:ascii="맑은 고딕" w:eastAsia="맑은 고딕" w:hAnsi="맑은 고딕" w:cs="Arial" w:hint="eastAsia"/>
                <w:b/>
              </w:rPr>
              <w:t>필수</w:t>
            </w:r>
            <w:r>
              <w:rPr>
                <w:rFonts w:ascii="맑은 고딕" w:eastAsia="맑은 고딕" w:hAnsi="맑은 고딕" w:cs="Arial" w:hint="eastAsia"/>
                <w:b/>
              </w:rPr>
              <w:t>)</w:t>
            </w:r>
          </w:p>
        </w:tc>
        <w:tc>
          <w:tcPr>
            <w:tcW w:w="4253" w:type="dxa"/>
          </w:tcPr>
          <w:p w:rsidR="00BE0304" w:rsidRDefault="00BE0304">
            <w:pPr>
              <w:pStyle w:val="af9"/>
              <w:ind w:leftChars="-212" w:left="-382" w:firstLineChars="212" w:firstLine="382"/>
              <w:jc w:val="both"/>
              <w:rPr>
                <w:rFonts w:ascii="맑은 고딕" w:eastAsia="맑은 고딕" w:hAnsi="맑은 고딕" w:cs="Arial"/>
                <w:b/>
              </w:rPr>
            </w:pPr>
          </w:p>
        </w:tc>
      </w:tr>
      <w:tr w:rsidR="00BE0304">
        <w:tc>
          <w:tcPr>
            <w:tcW w:w="3828" w:type="dxa"/>
          </w:tcPr>
          <w:p w:rsidR="00BE0304" w:rsidRDefault="00007FFC">
            <w:pPr>
              <w:ind w:leftChars="400" w:left="720"/>
              <w:jc w:val="both"/>
              <w:rPr>
                <w:rFonts w:ascii="맑은 고딕" w:eastAsia="맑은 고딕" w:hAnsi="맑은 고딕" w:cs="Arial"/>
                <w:b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b/>
              </w:rPr>
              <w:t>지점명</w:t>
            </w:r>
            <w:proofErr w:type="spellEnd"/>
          </w:p>
        </w:tc>
        <w:tc>
          <w:tcPr>
            <w:tcW w:w="1417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/>
                <w:b/>
              </w:rPr>
              <w:t>String(</w:t>
            </w:r>
            <w:r>
              <w:rPr>
                <w:rFonts w:ascii="맑은 고딕" w:eastAsia="맑은 고딕" w:hAnsi="맑은 고딕" w:cs="Arial" w:hint="eastAsia"/>
                <w:b/>
              </w:rPr>
              <w:t>필수</w:t>
            </w:r>
            <w:r>
              <w:rPr>
                <w:rFonts w:ascii="맑은 고딕" w:eastAsia="맑은 고딕" w:hAnsi="맑은 고딕" w:cs="Arial" w:hint="eastAsia"/>
                <w:b/>
              </w:rPr>
              <w:t>)</w:t>
            </w:r>
          </w:p>
        </w:tc>
        <w:tc>
          <w:tcPr>
            <w:tcW w:w="4253" w:type="dxa"/>
          </w:tcPr>
          <w:p w:rsidR="00BE0304" w:rsidRDefault="00BE0304">
            <w:pPr>
              <w:pStyle w:val="af9"/>
              <w:ind w:leftChars="-212" w:left="-382" w:firstLineChars="212" w:firstLine="382"/>
              <w:jc w:val="both"/>
              <w:rPr>
                <w:rFonts w:ascii="맑은 고딕" w:eastAsia="맑은 고딕" w:hAnsi="맑은 고딕" w:cs="Arial"/>
                <w:b/>
              </w:rPr>
            </w:pPr>
          </w:p>
        </w:tc>
      </w:tr>
      <w:tr w:rsidR="00BE0304">
        <w:tc>
          <w:tcPr>
            <w:tcW w:w="3828" w:type="dxa"/>
          </w:tcPr>
          <w:p w:rsidR="00BE0304" w:rsidRDefault="00007FFC">
            <w:pPr>
              <w:ind w:leftChars="400" w:left="720"/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 w:hint="eastAsia"/>
                <w:b/>
              </w:rPr>
              <w:t>지점</w:t>
            </w:r>
            <w:r>
              <w:rPr>
                <w:rFonts w:ascii="맑은 고딕" w:eastAsia="맑은 고딕" w:hAnsi="맑은 고딕" w:cs="Arial" w:hint="eastAsia"/>
                <w:b/>
              </w:rPr>
              <w:t>TEL</w:t>
            </w:r>
          </w:p>
        </w:tc>
        <w:tc>
          <w:tcPr>
            <w:tcW w:w="1417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/>
                <w:b/>
              </w:rPr>
              <w:t>String</w:t>
            </w:r>
          </w:p>
        </w:tc>
        <w:tc>
          <w:tcPr>
            <w:tcW w:w="4253" w:type="dxa"/>
          </w:tcPr>
          <w:p w:rsidR="00BE0304" w:rsidRDefault="00BE0304">
            <w:pPr>
              <w:pStyle w:val="af9"/>
              <w:ind w:leftChars="-212" w:left="-382" w:firstLineChars="212" w:firstLine="382"/>
              <w:jc w:val="both"/>
              <w:rPr>
                <w:rFonts w:ascii="맑은 고딕" w:eastAsia="맑은 고딕" w:hAnsi="맑은 고딕" w:cs="Arial"/>
                <w:b/>
              </w:rPr>
            </w:pPr>
          </w:p>
        </w:tc>
      </w:tr>
      <w:tr w:rsidR="00BE0304">
        <w:tc>
          <w:tcPr>
            <w:tcW w:w="3828" w:type="dxa"/>
          </w:tcPr>
          <w:p w:rsidR="00BE0304" w:rsidRDefault="00007FFC">
            <w:pPr>
              <w:ind w:leftChars="400" w:left="720"/>
              <w:jc w:val="both"/>
              <w:rPr>
                <w:rFonts w:ascii="맑은 고딕" w:eastAsia="맑은 고딕" w:hAnsi="맑은 고딕" w:cs="Arial"/>
                <w:b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b/>
              </w:rPr>
              <w:t>영업직사원</w:t>
            </w:r>
            <w:proofErr w:type="spellEnd"/>
          </w:p>
        </w:tc>
        <w:tc>
          <w:tcPr>
            <w:tcW w:w="1417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/>
                <w:b/>
              </w:rPr>
              <w:t>String</w:t>
            </w:r>
          </w:p>
        </w:tc>
        <w:tc>
          <w:tcPr>
            <w:tcW w:w="4253" w:type="dxa"/>
          </w:tcPr>
          <w:p w:rsidR="00BE0304" w:rsidRDefault="00BE0304">
            <w:pPr>
              <w:pStyle w:val="af9"/>
              <w:ind w:leftChars="-212" w:left="-382" w:firstLineChars="212" w:firstLine="382"/>
              <w:jc w:val="both"/>
              <w:rPr>
                <w:rFonts w:ascii="맑은 고딕" w:eastAsia="맑은 고딕" w:hAnsi="맑은 고딕" w:cs="Arial"/>
                <w:b/>
              </w:rPr>
            </w:pPr>
          </w:p>
        </w:tc>
      </w:tr>
      <w:tr w:rsidR="00BE0304">
        <w:tc>
          <w:tcPr>
            <w:tcW w:w="3828" w:type="dxa"/>
          </w:tcPr>
          <w:p w:rsidR="00BE0304" w:rsidRDefault="00007FFC">
            <w:pPr>
              <w:ind w:leftChars="400" w:left="720"/>
              <w:jc w:val="both"/>
              <w:rPr>
                <w:rFonts w:ascii="맑은 고딕" w:eastAsia="맑은 고딕" w:hAnsi="맑은 고딕" w:cs="Arial"/>
                <w:b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b/>
              </w:rPr>
              <w:t>영업직사원</w:t>
            </w:r>
            <w:proofErr w:type="spellEnd"/>
            <w:r>
              <w:rPr>
                <w:rFonts w:ascii="맑은 고딕" w:eastAsia="맑은 고딕" w:hAnsi="맑은 고딕" w:cs="Arial" w:hint="eastAsia"/>
                <w:b/>
              </w:rPr>
              <w:t>HP</w:t>
            </w:r>
          </w:p>
        </w:tc>
        <w:tc>
          <w:tcPr>
            <w:tcW w:w="1417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/>
                <w:b/>
              </w:rPr>
              <w:t>String</w:t>
            </w:r>
          </w:p>
        </w:tc>
        <w:tc>
          <w:tcPr>
            <w:tcW w:w="4253" w:type="dxa"/>
          </w:tcPr>
          <w:p w:rsidR="00BE0304" w:rsidRDefault="00BE0304">
            <w:pPr>
              <w:pStyle w:val="af9"/>
              <w:ind w:leftChars="-212" w:left="-382" w:firstLineChars="212" w:firstLine="382"/>
              <w:jc w:val="both"/>
              <w:rPr>
                <w:rFonts w:ascii="맑은 고딕" w:eastAsia="맑은 고딕" w:hAnsi="맑은 고딕" w:cs="Arial"/>
                <w:b/>
              </w:rPr>
            </w:pPr>
          </w:p>
        </w:tc>
      </w:tr>
      <w:tr w:rsidR="00BE0304">
        <w:tc>
          <w:tcPr>
            <w:tcW w:w="3828" w:type="dxa"/>
          </w:tcPr>
          <w:p w:rsidR="00BE0304" w:rsidRDefault="00007FFC">
            <w:pPr>
              <w:ind w:leftChars="400" w:left="720"/>
              <w:jc w:val="both"/>
              <w:rPr>
                <w:rFonts w:ascii="맑은 고딕" w:eastAsia="맑은 고딕" w:hAnsi="맑은 고딕" w:cs="Arial"/>
                <w:b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b/>
              </w:rPr>
              <w:t>기사명</w:t>
            </w:r>
            <w:proofErr w:type="spellEnd"/>
          </w:p>
        </w:tc>
        <w:tc>
          <w:tcPr>
            <w:tcW w:w="1417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/>
                <w:b/>
              </w:rPr>
              <w:t>String</w:t>
            </w:r>
          </w:p>
        </w:tc>
        <w:tc>
          <w:tcPr>
            <w:tcW w:w="4253" w:type="dxa"/>
          </w:tcPr>
          <w:p w:rsidR="00BE0304" w:rsidRDefault="00BE0304">
            <w:pPr>
              <w:pStyle w:val="af9"/>
              <w:ind w:leftChars="-212" w:left="-382" w:firstLineChars="212" w:firstLine="382"/>
              <w:jc w:val="both"/>
              <w:rPr>
                <w:rFonts w:ascii="맑은 고딕" w:eastAsia="맑은 고딕" w:hAnsi="맑은 고딕" w:cs="Arial"/>
                <w:b/>
              </w:rPr>
            </w:pPr>
          </w:p>
        </w:tc>
      </w:tr>
      <w:tr w:rsidR="00BE0304">
        <w:tc>
          <w:tcPr>
            <w:tcW w:w="3828" w:type="dxa"/>
          </w:tcPr>
          <w:p w:rsidR="00BE0304" w:rsidRDefault="00007FFC">
            <w:pPr>
              <w:ind w:leftChars="400" w:left="720"/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 w:hint="eastAsia"/>
                <w:b/>
              </w:rPr>
              <w:t>기사</w:t>
            </w:r>
            <w:r>
              <w:rPr>
                <w:rFonts w:ascii="맑은 고딕" w:eastAsia="맑은 고딕" w:hAnsi="맑은 고딕" w:cs="Arial" w:hint="eastAsia"/>
                <w:b/>
              </w:rPr>
              <w:t>HP</w:t>
            </w:r>
          </w:p>
        </w:tc>
        <w:tc>
          <w:tcPr>
            <w:tcW w:w="1417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/>
                <w:b/>
              </w:rPr>
              <w:t>String</w:t>
            </w:r>
          </w:p>
        </w:tc>
        <w:tc>
          <w:tcPr>
            <w:tcW w:w="4253" w:type="dxa"/>
          </w:tcPr>
          <w:p w:rsidR="00BE0304" w:rsidRDefault="00BE0304">
            <w:pPr>
              <w:pStyle w:val="af9"/>
              <w:ind w:leftChars="-212" w:left="-382" w:firstLineChars="212" w:firstLine="382"/>
              <w:jc w:val="both"/>
              <w:rPr>
                <w:rFonts w:ascii="맑은 고딕" w:eastAsia="맑은 고딕" w:hAnsi="맑은 고딕" w:cs="Arial"/>
                <w:b/>
              </w:rPr>
            </w:pPr>
          </w:p>
        </w:tc>
      </w:tr>
      <w:tr w:rsidR="00BE0304">
        <w:tc>
          <w:tcPr>
            <w:tcW w:w="3828" w:type="dxa"/>
          </w:tcPr>
          <w:p w:rsidR="00BE0304" w:rsidRDefault="00007FFC">
            <w:pPr>
              <w:ind w:leftChars="400" w:left="720"/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 w:hint="eastAsia"/>
                <w:b/>
              </w:rPr>
              <w:t>차종</w:t>
            </w:r>
          </w:p>
        </w:tc>
        <w:tc>
          <w:tcPr>
            <w:tcW w:w="1417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/>
                <w:b/>
              </w:rPr>
              <w:t>String(</w:t>
            </w:r>
            <w:r>
              <w:rPr>
                <w:rFonts w:ascii="맑은 고딕" w:eastAsia="맑은 고딕" w:hAnsi="맑은 고딕" w:cs="Arial" w:hint="eastAsia"/>
                <w:b/>
              </w:rPr>
              <w:t>필수</w:t>
            </w:r>
            <w:r>
              <w:rPr>
                <w:rFonts w:ascii="맑은 고딕" w:eastAsia="맑은 고딕" w:hAnsi="맑은 고딕" w:cs="Arial" w:hint="eastAsia"/>
                <w:b/>
              </w:rPr>
              <w:t>)</w:t>
            </w:r>
          </w:p>
        </w:tc>
        <w:tc>
          <w:tcPr>
            <w:tcW w:w="4253" w:type="dxa"/>
          </w:tcPr>
          <w:p w:rsidR="00BE0304" w:rsidRDefault="00BE0304">
            <w:pPr>
              <w:pStyle w:val="af9"/>
              <w:ind w:leftChars="-212" w:left="-382" w:firstLineChars="212" w:firstLine="382"/>
              <w:jc w:val="both"/>
              <w:rPr>
                <w:rFonts w:ascii="맑은 고딕" w:eastAsia="맑은 고딕" w:hAnsi="맑은 고딕" w:cs="Arial"/>
                <w:b/>
              </w:rPr>
            </w:pPr>
          </w:p>
        </w:tc>
      </w:tr>
      <w:tr w:rsidR="00BE0304">
        <w:tc>
          <w:tcPr>
            <w:tcW w:w="3828" w:type="dxa"/>
          </w:tcPr>
          <w:p w:rsidR="00BE0304" w:rsidRDefault="00007FFC">
            <w:pPr>
              <w:ind w:leftChars="400" w:left="720"/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 w:hint="eastAsia"/>
                <w:b/>
              </w:rPr>
              <w:lastRenderedPageBreak/>
              <w:t>출고일</w:t>
            </w:r>
          </w:p>
        </w:tc>
        <w:tc>
          <w:tcPr>
            <w:tcW w:w="1417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/>
                <w:b/>
              </w:rPr>
              <w:t>String</w:t>
            </w:r>
          </w:p>
        </w:tc>
        <w:tc>
          <w:tcPr>
            <w:tcW w:w="4253" w:type="dxa"/>
          </w:tcPr>
          <w:p w:rsidR="00BE0304" w:rsidRDefault="00BE0304">
            <w:pPr>
              <w:pStyle w:val="af9"/>
              <w:ind w:leftChars="-212" w:left="-382" w:firstLineChars="212" w:firstLine="382"/>
              <w:jc w:val="both"/>
              <w:rPr>
                <w:rFonts w:ascii="맑은 고딕" w:eastAsia="맑은 고딕" w:hAnsi="맑은 고딕" w:cs="Arial"/>
                <w:b/>
              </w:rPr>
            </w:pPr>
          </w:p>
        </w:tc>
      </w:tr>
      <w:tr w:rsidR="00BE0304">
        <w:tc>
          <w:tcPr>
            <w:tcW w:w="3828" w:type="dxa"/>
          </w:tcPr>
          <w:p w:rsidR="00BE0304" w:rsidRDefault="00007FFC">
            <w:pPr>
              <w:ind w:leftChars="400" w:left="720"/>
              <w:jc w:val="both"/>
              <w:rPr>
                <w:rFonts w:ascii="맑은 고딕" w:eastAsia="맑은 고딕" w:hAnsi="맑은 고딕" w:cs="Arial"/>
                <w:b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b/>
              </w:rPr>
              <w:t>계약번호</w:t>
            </w:r>
            <w:proofErr w:type="spellEnd"/>
          </w:p>
        </w:tc>
        <w:tc>
          <w:tcPr>
            <w:tcW w:w="1417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/>
                <w:b/>
              </w:rPr>
              <w:t>String(</w:t>
            </w:r>
            <w:r>
              <w:rPr>
                <w:rFonts w:ascii="맑은 고딕" w:eastAsia="맑은 고딕" w:hAnsi="맑은 고딕" w:cs="Arial" w:hint="eastAsia"/>
                <w:b/>
              </w:rPr>
              <w:t>필수</w:t>
            </w:r>
            <w:r>
              <w:rPr>
                <w:rFonts w:ascii="맑은 고딕" w:eastAsia="맑은 고딕" w:hAnsi="맑은 고딕" w:cs="Arial" w:hint="eastAsia"/>
                <w:b/>
              </w:rPr>
              <w:t>)</w:t>
            </w:r>
          </w:p>
        </w:tc>
        <w:tc>
          <w:tcPr>
            <w:tcW w:w="4253" w:type="dxa"/>
          </w:tcPr>
          <w:p w:rsidR="00BE0304" w:rsidRDefault="00BE0304">
            <w:pPr>
              <w:pStyle w:val="af9"/>
              <w:ind w:leftChars="-212" w:left="-382" w:firstLineChars="212" w:firstLine="382"/>
              <w:jc w:val="both"/>
              <w:rPr>
                <w:rFonts w:ascii="맑은 고딕" w:eastAsia="맑은 고딕" w:hAnsi="맑은 고딕" w:cs="Arial"/>
                <w:b/>
              </w:rPr>
            </w:pPr>
          </w:p>
        </w:tc>
      </w:tr>
      <w:tr w:rsidR="00BE0304">
        <w:tc>
          <w:tcPr>
            <w:tcW w:w="3828" w:type="dxa"/>
          </w:tcPr>
          <w:p w:rsidR="00BE0304" w:rsidRDefault="00007FFC">
            <w:pPr>
              <w:ind w:leftChars="400" w:left="720"/>
              <w:jc w:val="both"/>
              <w:rPr>
                <w:rFonts w:ascii="맑은 고딕" w:eastAsia="맑은 고딕" w:hAnsi="맑은 고딕" w:cs="Arial"/>
                <w:b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b/>
              </w:rPr>
              <w:t>출고센터</w:t>
            </w:r>
            <w:proofErr w:type="spellEnd"/>
          </w:p>
        </w:tc>
        <w:tc>
          <w:tcPr>
            <w:tcW w:w="1417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/>
                <w:b/>
              </w:rPr>
              <w:t>String(</w:t>
            </w:r>
            <w:r>
              <w:rPr>
                <w:rFonts w:ascii="맑은 고딕" w:eastAsia="맑은 고딕" w:hAnsi="맑은 고딕" w:cs="Arial" w:hint="eastAsia"/>
                <w:b/>
              </w:rPr>
              <w:t>필수</w:t>
            </w:r>
            <w:r>
              <w:rPr>
                <w:rFonts w:ascii="맑은 고딕" w:eastAsia="맑은 고딕" w:hAnsi="맑은 고딕" w:cs="Arial" w:hint="eastAsia"/>
                <w:b/>
              </w:rPr>
              <w:t>)</w:t>
            </w:r>
          </w:p>
        </w:tc>
        <w:tc>
          <w:tcPr>
            <w:tcW w:w="4253" w:type="dxa"/>
          </w:tcPr>
          <w:p w:rsidR="00BE0304" w:rsidRDefault="00BE0304">
            <w:pPr>
              <w:pStyle w:val="af9"/>
              <w:ind w:leftChars="-212" w:left="-382" w:firstLineChars="212" w:firstLine="382"/>
              <w:jc w:val="both"/>
              <w:rPr>
                <w:rFonts w:ascii="맑은 고딕" w:eastAsia="맑은 고딕" w:hAnsi="맑은 고딕" w:cs="Arial"/>
                <w:b/>
              </w:rPr>
            </w:pPr>
          </w:p>
        </w:tc>
      </w:tr>
      <w:tr w:rsidR="00BE0304">
        <w:tc>
          <w:tcPr>
            <w:tcW w:w="3828" w:type="dxa"/>
          </w:tcPr>
          <w:p w:rsidR="00BE0304" w:rsidRDefault="00007FFC">
            <w:pPr>
              <w:ind w:leftChars="400" w:left="720"/>
              <w:jc w:val="both"/>
              <w:rPr>
                <w:rFonts w:ascii="맑은 고딕" w:eastAsia="맑은 고딕" w:hAnsi="맑은 고딕" w:cs="Arial"/>
                <w:b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b/>
              </w:rPr>
              <w:t>차량정보</w:t>
            </w:r>
            <w:proofErr w:type="spellEnd"/>
          </w:p>
        </w:tc>
        <w:tc>
          <w:tcPr>
            <w:tcW w:w="1417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 w:hint="eastAsia"/>
                <w:b/>
              </w:rPr>
              <w:t>Object</w:t>
            </w:r>
            <w:r>
              <w:rPr>
                <w:rFonts w:ascii="맑은 고딕" w:eastAsia="맑은 고딕" w:hAnsi="맑은 고딕" w:cs="Arial"/>
                <w:b/>
              </w:rPr>
              <w:t>(</w:t>
            </w:r>
            <w:r>
              <w:rPr>
                <w:rFonts w:ascii="맑은 고딕" w:eastAsia="맑은 고딕" w:hAnsi="맑은 고딕" w:cs="Arial" w:hint="eastAsia"/>
                <w:b/>
              </w:rPr>
              <w:t>필수</w:t>
            </w:r>
            <w:r>
              <w:rPr>
                <w:rFonts w:ascii="맑은 고딕" w:eastAsia="맑은 고딕" w:hAnsi="맑은 고딕" w:cs="Arial" w:hint="eastAsia"/>
                <w:b/>
              </w:rPr>
              <w:t>)</w:t>
            </w:r>
          </w:p>
        </w:tc>
        <w:tc>
          <w:tcPr>
            <w:tcW w:w="4253" w:type="dxa"/>
          </w:tcPr>
          <w:p w:rsidR="00BE0304" w:rsidRDefault="00BE0304">
            <w:pPr>
              <w:pStyle w:val="af9"/>
              <w:ind w:leftChars="-212" w:left="-382" w:firstLineChars="212" w:firstLine="382"/>
              <w:jc w:val="both"/>
              <w:rPr>
                <w:rFonts w:ascii="맑은 고딕" w:eastAsia="맑은 고딕" w:hAnsi="맑은 고딕" w:cs="Arial"/>
                <w:b/>
              </w:rPr>
            </w:pPr>
          </w:p>
        </w:tc>
      </w:tr>
      <w:tr w:rsidR="00BE0304">
        <w:tc>
          <w:tcPr>
            <w:tcW w:w="3828" w:type="dxa"/>
          </w:tcPr>
          <w:p w:rsidR="00BE0304" w:rsidRDefault="00007FFC">
            <w:pPr>
              <w:ind w:leftChars="600" w:left="1080"/>
              <w:jc w:val="both"/>
              <w:rPr>
                <w:rFonts w:ascii="맑은 고딕" w:eastAsia="맑은 고딕" w:hAnsi="맑은 고딕" w:cs="Arial"/>
                <w:b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b/>
              </w:rPr>
              <w:t>현재상태</w:t>
            </w:r>
            <w:proofErr w:type="spellEnd"/>
          </w:p>
        </w:tc>
        <w:tc>
          <w:tcPr>
            <w:tcW w:w="1417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/>
                <w:b/>
              </w:rPr>
              <w:t>String(</w:t>
            </w:r>
            <w:r>
              <w:rPr>
                <w:rFonts w:ascii="맑은 고딕" w:eastAsia="맑은 고딕" w:hAnsi="맑은 고딕" w:cs="Arial" w:hint="eastAsia"/>
                <w:b/>
              </w:rPr>
              <w:t>필수</w:t>
            </w:r>
            <w:r>
              <w:rPr>
                <w:rFonts w:ascii="맑은 고딕" w:eastAsia="맑은 고딕" w:hAnsi="맑은 고딕" w:cs="Arial" w:hint="eastAsia"/>
                <w:b/>
              </w:rPr>
              <w:t>)</w:t>
            </w:r>
          </w:p>
        </w:tc>
        <w:tc>
          <w:tcPr>
            <w:tcW w:w="4253" w:type="dxa"/>
          </w:tcPr>
          <w:p w:rsidR="00BE0304" w:rsidRDefault="00BE0304">
            <w:pPr>
              <w:pStyle w:val="af9"/>
              <w:ind w:leftChars="-212" w:left="-382" w:firstLineChars="212" w:firstLine="382"/>
              <w:jc w:val="both"/>
              <w:rPr>
                <w:rFonts w:ascii="맑은 고딕" w:eastAsia="맑은 고딕" w:hAnsi="맑은 고딕" w:cs="Arial"/>
                <w:b/>
              </w:rPr>
            </w:pPr>
          </w:p>
        </w:tc>
      </w:tr>
      <w:tr w:rsidR="00BE0304">
        <w:tc>
          <w:tcPr>
            <w:tcW w:w="3828" w:type="dxa"/>
          </w:tcPr>
          <w:p w:rsidR="00BE0304" w:rsidRDefault="00007FFC">
            <w:pPr>
              <w:ind w:leftChars="600" w:left="1080"/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 w:hint="eastAsia"/>
                <w:b/>
              </w:rPr>
              <w:t>현재위치</w:t>
            </w:r>
          </w:p>
        </w:tc>
        <w:tc>
          <w:tcPr>
            <w:tcW w:w="1417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/>
                <w:b/>
              </w:rPr>
              <w:t>String</w:t>
            </w:r>
          </w:p>
        </w:tc>
        <w:tc>
          <w:tcPr>
            <w:tcW w:w="4253" w:type="dxa"/>
          </w:tcPr>
          <w:p w:rsidR="00BE0304" w:rsidRDefault="00BE0304">
            <w:pPr>
              <w:pStyle w:val="af9"/>
              <w:ind w:leftChars="-212" w:left="-382" w:firstLineChars="212" w:firstLine="382"/>
              <w:jc w:val="both"/>
              <w:rPr>
                <w:rFonts w:ascii="맑은 고딕" w:eastAsia="맑은 고딕" w:hAnsi="맑은 고딕" w:cs="Arial"/>
                <w:b/>
              </w:rPr>
            </w:pPr>
          </w:p>
        </w:tc>
      </w:tr>
      <w:tr w:rsidR="00BE0304">
        <w:tc>
          <w:tcPr>
            <w:tcW w:w="3828" w:type="dxa"/>
          </w:tcPr>
          <w:p w:rsidR="00BE0304" w:rsidRDefault="00007FFC">
            <w:pPr>
              <w:ind w:leftChars="600" w:left="1080"/>
              <w:jc w:val="both"/>
              <w:rPr>
                <w:rFonts w:ascii="맑은 고딕" w:eastAsia="맑은 고딕" w:hAnsi="맑은 고딕" w:cs="Arial"/>
                <w:b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b/>
              </w:rPr>
              <w:t>종전위치</w:t>
            </w:r>
            <w:proofErr w:type="spellEnd"/>
          </w:p>
        </w:tc>
        <w:tc>
          <w:tcPr>
            <w:tcW w:w="1417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/>
                <w:b/>
              </w:rPr>
              <w:t>String</w:t>
            </w:r>
          </w:p>
        </w:tc>
        <w:tc>
          <w:tcPr>
            <w:tcW w:w="4253" w:type="dxa"/>
          </w:tcPr>
          <w:p w:rsidR="00BE0304" w:rsidRDefault="00BE0304">
            <w:pPr>
              <w:pStyle w:val="af9"/>
              <w:ind w:leftChars="-212" w:left="-382" w:firstLineChars="212" w:firstLine="382"/>
              <w:jc w:val="both"/>
              <w:rPr>
                <w:rFonts w:ascii="맑은 고딕" w:eastAsia="맑은 고딕" w:hAnsi="맑은 고딕" w:cs="Arial"/>
                <w:b/>
              </w:rPr>
            </w:pPr>
          </w:p>
        </w:tc>
      </w:tr>
      <w:tr w:rsidR="00BE0304">
        <w:tc>
          <w:tcPr>
            <w:tcW w:w="3828" w:type="dxa"/>
          </w:tcPr>
          <w:p w:rsidR="00BE0304" w:rsidRDefault="00007FFC">
            <w:pPr>
              <w:ind w:leftChars="600" w:left="1080"/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 w:hint="eastAsia"/>
                <w:b/>
              </w:rPr>
              <w:t>도착예정</w:t>
            </w:r>
          </w:p>
        </w:tc>
        <w:tc>
          <w:tcPr>
            <w:tcW w:w="1417" w:type="dxa"/>
          </w:tcPr>
          <w:p w:rsidR="00BE0304" w:rsidRDefault="00007FFC">
            <w:pPr>
              <w:jc w:val="both"/>
              <w:rPr>
                <w:rFonts w:ascii="맑은 고딕" w:eastAsia="맑은 고딕" w:hAnsi="맑은 고딕" w:cs="Arial"/>
                <w:b/>
              </w:rPr>
            </w:pPr>
            <w:r>
              <w:rPr>
                <w:rFonts w:ascii="맑은 고딕" w:eastAsia="맑은 고딕" w:hAnsi="맑은 고딕" w:cs="Arial"/>
                <w:b/>
              </w:rPr>
              <w:t>String</w:t>
            </w:r>
          </w:p>
        </w:tc>
        <w:tc>
          <w:tcPr>
            <w:tcW w:w="4253" w:type="dxa"/>
          </w:tcPr>
          <w:p w:rsidR="00BE0304" w:rsidRDefault="00BE0304">
            <w:pPr>
              <w:pStyle w:val="af9"/>
              <w:ind w:leftChars="-212" w:left="-382" w:firstLineChars="212" w:firstLine="382"/>
              <w:jc w:val="both"/>
              <w:rPr>
                <w:rFonts w:ascii="맑은 고딕" w:eastAsia="맑은 고딕" w:hAnsi="맑은 고딕" w:cs="Arial"/>
                <w:b/>
              </w:rPr>
            </w:pPr>
          </w:p>
        </w:tc>
      </w:tr>
    </w:tbl>
    <w:p w:rsidR="00BE0304" w:rsidRDefault="00BE0304">
      <w:pPr>
        <w:pStyle w:val="af9"/>
        <w:spacing w:after="180" w:line="288" w:lineRule="auto"/>
        <w:ind w:leftChars="0" w:left="0"/>
        <w:rPr>
          <w:rFonts w:ascii="맑은 고딕" w:eastAsia="맑은 고딕" w:hAnsi="맑은 고딕"/>
          <w:b/>
        </w:rPr>
      </w:pPr>
    </w:p>
    <w:p w:rsidR="00BE0304" w:rsidRDefault="00007FFC">
      <w:pPr>
        <w:pStyle w:val="10"/>
      </w:pPr>
      <w:proofErr w:type="spellStart"/>
      <w:r>
        <w:t>Response</w:t>
      </w:r>
      <w:r>
        <w:rPr>
          <w:rFonts w:hint="eastAsia"/>
        </w:rPr>
        <w:t>Sample</w:t>
      </w:r>
      <w:proofErr w:type="spellEnd"/>
    </w:p>
    <w:tbl>
      <w:tblPr>
        <w:tblW w:w="9498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BE0304">
        <w:trPr>
          <w:trHeight w:val="986"/>
        </w:trPr>
        <w:tc>
          <w:tcPr>
            <w:tcW w:w="9498" w:type="dxa"/>
            <w:shd w:val="clear" w:color="auto" w:fill="D9D9D9" w:themeFill="background1" w:themeFillShade="D9"/>
          </w:tcPr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>{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 xml:space="preserve">  "Module": "</w:t>
            </w:r>
            <w:proofErr w:type="spellStart"/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>hyundaiglovis</w:t>
            </w:r>
            <w:proofErr w:type="spellEnd"/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>",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 "Class": "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차량정보조회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",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 "Job": "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배달탁송정보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",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 xml:space="preserve">  "Input": {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   "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계약자명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": "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홍길동캐피탈주식회사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",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   "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계약번호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": "A12312BC115487",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   "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조회구분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": "2"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 xml:space="preserve">  }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 xml:space="preserve">  "Output": {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 xml:space="preserve">    "</w:t>
            </w:r>
            <w:proofErr w:type="spellStart"/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>ErrorCode</w:t>
            </w:r>
            <w:proofErr w:type="spellEnd"/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>": "00000000",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 xml:space="preserve">    "</w:t>
            </w:r>
            <w:proofErr w:type="spellStart"/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>ErrorMessage</w:t>
            </w:r>
            <w:proofErr w:type="spellEnd"/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>": "",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 xml:space="preserve">    "Result": {</w:t>
            </w:r>
          </w:p>
          <w:p w:rsidR="00BE0304" w:rsidRDefault="00007FFC">
            <w:pPr>
              <w:ind w:leftChars="200" w:left="360"/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배달탁송정보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</w:t>
            </w: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 xml:space="preserve">: 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{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         "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고객성명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": "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홍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********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사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</w:t>
            </w: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>,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         "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지점명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":</w:t>
            </w: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"B2B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사업운영팀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</w:t>
            </w: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>,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         "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지점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TEL":</w:t>
            </w: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""</w:t>
            </w: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>,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         "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영업직사원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": ""</w:t>
            </w: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>,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         "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영업직사원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HP":</w:t>
            </w: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""</w:t>
            </w: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>,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         "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기사명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":</w:t>
            </w: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곽영희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</w:t>
            </w: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>,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         "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기사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HP": "</w:t>
            </w: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>01012345678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</w:t>
            </w: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>,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         "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차종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":</w:t>
            </w: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그랜저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</w:t>
            </w: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>,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         "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출고일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":</w:t>
            </w: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</w:t>
            </w: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>202205031116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</w:t>
            </w: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>,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         "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계약번호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": "A12312BC115487"</w:t>
            </w: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>,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         "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출고센터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":</w:t>
            </w: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아산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</w:t>
            </w: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>,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         "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차량정보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":</w:t>
            </w: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 xml:space="preserve"> {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             "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현재상태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": "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도착완료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하였습니다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.</w:t>
            </w:r>
            <w:proofErr w:type="gramStart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",</w:t>
            </w:r>
            <w:proofErr w:type="gramEnd"/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             "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현재위치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": ""</w:t>
            </w: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>,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             "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종전위치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": "",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lastRenderedPageBreak/>
              <w:t xml:space="preserve">              "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도착예정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>": ""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 xml:space="preserve">           }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 xml:space="preserve">       }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 xml:space="preserve">    }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595959" w:themeColor="text1" w:themeTint="A6"/>
              </w:rPr>
            </w:pP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 xml:space="preserve">  }</w:t>
            </w:r>
          </w:p>
          <w:p w:rsidR="00BE0304" w:rsidRDefault="00007FFC">
            <w:pPr>
              <w:rPr>
                <w:rFonts w:ascii="맑은 고딕" w:eastAsia="맑은 고딕" w:hAnsi="맑은 고딕"/>
                <w:b/>
                <w:color w:val="0070C0"/>
              </w:rPr>
            </w:pPr>
            <w:r>
              <w:rPr>
                <w:rFonts w:ascii="맑은 고딕" w:eastAsia="맑은 고딕" w:hAnsi="맑은 고딕"/>
                <w:b/>
                <w:color w:val="595959" w:themeColor="text1" w:themeTint="A6"/>
              </w:rPr>
              <w:t>}</w:t>
            </w:r>
            <w:r>
              <w:rPr>
                <w:rFonts w:ascii="맑은 고딕" w:eastAsia="맑은 고딕" w:hAnsi="맑은 고딕" w:hint="eastAsia"/>
                <w:b/>
                <w:color w:val="595959" w:themeColor="text1" w:themeTint="A6"/>
              </w:rPr>
              <w:t xml:space="preserve"> </w:t>
            </w:r>
          </w:p>
        </w:tc>
      </w:tr>
    </w:tbl>
    <w:p w:rsidR="00BE0304" w:rsidRDefault="00007FFC">
      <w:pPr>
        <w:pStyle w:val="20"/>
        <w:numPr>
          <w:ilvl w:val="0"/>
          <w:numId w:val="0"/>
        </w:numPr>
        <w:ind w:left="16" w:right="180" w:hanging="16"/>
        <w:rPr>
          <w:rFonts w:ascii="맑은 고딕" w:hAnsi="맑은 고딕"/>
        </w:rPr>
      </w:pPr>
      <w:bookmarkStart w:id="7" w:name="_Toc433899643"/>
      <w:bookmarkStart w:id="8" w:name="_Toc440440193"/>
      <w:bookmarkStart w:id="9" w:name="_Toc103157820"/>
      <w:r>
        <w:rPr>
          <w:rFonts w:ascii="맑은 고딕" w:hAnsi="맑은 고딕"/>
        </w:rPr>
        <w:lastRenderedPageBreak/>
        <w:t>[</w:t>
      </w:r>
      <w:r>
        <w:rPr>
          <w:rFonts w:ascii="맑은 고딕" w:hAnsi="맑은 고딕" w:hint="eastAsia"/>
        </w:rPr>
        <w:t>참조</w:t>
      </w:r>
      <w:r>
        <w:rPr>
          <w:rFonts w:ascii="맑은 고딕" w:hAnsi="맑은 고딕" w:hint="eastAsia"/>
        </w:rPr>
        <w:t>]</w:t>
      </w:r>
      <w:proofErr w:type="spellStart"/>
      <w:r>
        <w:rPr>
          <w:rFonts w:ascii="맑은 고딕" w:hAnsi="맑은 고딕" w:hint="eastAsia"/>
        </w:rPr>
        <w:t>오류코드</w:t>
      </w:r>
      <w:bookmarkEnd w:id="7"/>
      <w:bookmarkEnd w:id="8"/>
      <w:bookmarkEnd w:id="9"/>
      <w:proofErr w:type="spellEnd"/>
    </w:p>
    <w:tbl>
      <w:tblPr>
        <w:tblW w:w="9356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655"/>
      </w:tblGrid>
      <w:tr w:rsidR="00BE0304">
        <w:trPr>
          <w:trHeight w:val="382"/>
        </w:trPr>
        <w:tc>
          <w:tcPr>
            <w:tcW w:w="1701" w:type="dxa"/>
            <w:shd w:val="clear" w:color="auto" w:fill="DEEAF6"/>
            <w:vAlign w:val="center"/>
          </w:tcPr>
          <w:p w:rsidR="00BE0304" w:rsidRDefault="00007FFC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Code</w:t>
            </w:r>
          </w:p>
        </w:tc>
        <w:tc>
          <w:tcPr>
            <w:tcW w:w="7655" w:type="dxa"/>
            <w:shd w:val="clear" w:color="auto" w:fill="DEEAF6"/>
            <w:vAlign w:val="center"/>
          </w:tcPr>
          <w:p w:rsidR="00BE0304" w:rsidRDefault="00007FFC">
            <w:pPr>
              <w:pStyle w:val="af9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내용</w:t>
            </w:r>
          </w:p>
        </w:tc>
      </w:tr>
      <w:tr w:rsidR="00BE0304">
        <w:trPr>
          <w:trHeight w:val="397"/>
        </w:trPr>
        <w:tc>
          <w:tcPr>
            <w:tcW w:w="1701" w:type="dxa"/>
            <w:vAlign w:val="center"/>
          </w:tcPr>
          <w:p w:rsidR="00BE0304" w:rsidRDefault="00007FF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8000</w:t>
            </w:r>
            <w:r>
              <w:rPr>
                <w:rFonts w:ascii="맑은 고딕" w:eastAsia="맑은 고딕" w:hAnsi="맑은 고딕"/>
                <w:b/>
                <w:color w:val="auto"/>
              </w:rPr>
              <w:t>E200</w:t>
            </w:r>
          </w:p>
        </w:tc>
        <w:tc>
          <w:tcPr>
            <w:tcW w:w="7655" w:type="dxa"/>
            <w:vAlign w:val="center"/>
          </w:tcPr>
          <w:p w:rsidR="00BE0304" w:rsidRDefault="00007FFC">
            <w:pPr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해당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기관에서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응답이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없어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거래를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취소합니다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(HTTP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호출실패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).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잠시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후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다시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거래하십시오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.</w:t>
            </w:r>
          </w:p>
        </w:tc>
      </w:tr>
      <w:tr w:rsidR="00BE0304">
        <w:trPr>
          <w:trHeight w:val="397"/>
        </w:trPr>
        <w:tc>
          <w:tcPr>
            <w:tcW w:w="1701" w:type="dxa"/>
            <w:vAlign w:val="center"/>
          </w:tcPr>
          <w:p w:rsidR="00BE0304" w:rsidRDefault="00007FF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/>
                <w:b/>
                <w:color w:val="auto"/>
              </w:rPr>
              <w:t>8000F101</w:t>
            </w:r>
          </w:p>
        </w:tc>
        <w:tc>
          <w:tcPr>
            <w:tcW w:w="7655" w:type="dxa"/>
            <w:vAlign w:val="center"/>
          </w:tcPr>
          <w:p w:rsidR="00BE0304" w:rsidRDefault="00007FFC">
            <w:pPr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해당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기관에서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응답이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없어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거래를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취소합니다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.</w:t>
            </w:r>
          </w:p>
        </w:tc>
      </w:tr>
      <w:tr w:rsidR="00BE0304">
        <w:trPr>
          <w:trHeight w:val="397"/>
        </w:trPr>
        <w:tc>
          <w:tcPr>
            <w:tcW w:w="1701" w:type="dxa"/>
            <w:vAlign w:val="center"/>
          </w:tcPr>
          <w:p w:rsidR="00BE0304" w:rsidRDefault="00007FF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/>
                <w:b/>
                <w:color w:val="auto"/>
              </w:rPr>
              <w:t>80002F31~</w:t>
            </w:r>
          </w:p>
          <w:p w:rsidR="00BE0304" w:rsidRDefault="00007FF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/>
                <w:b/>
                <w:color w:val="auto"/>
              </w:rPr>
              <w:t>80002F3F</w:t>
            </w:r>
          </w:p>
        </w:tc>
        <w:tc>
          <w:tcPr>
            <w:tcW w:w="7655" w:type="dxa"/>
            <w:vAlign w:val="center"/>
          </w:tcPr>
          <w:p w:rsidR="00BE0304" w:rsidRDefault="00007FFC">
            <w:pPr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해당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기관의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관련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페이지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변경으로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거래에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실패하였습니다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잠시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후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다시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거래하십시오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.</w:t>
            </w:r>
          </w:p>
        </w:tc>
      </w:tr>
      <w:tr w:rsidR="00BE0304">
        <w:trPr>
          <w:trHeight w:val="397"/>
        </w:trPr>
        <w:tc>
          <w:tcPr>
            <w:tcW w:w="1701" w:type="dxa"/>
            <w:vAlign w:val="center"/>
          </w:tcPr>
          <w:p w:rsidR="00BE0304" w:rsidRDefault="00007FF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80003800</w:t>
            </w:r>
          </w:p>
        </w:tc>
        <w:tc>
          <w:tcPr>
            <w:tcW w:w="7655" w:type="dxa"/>
            <w:vAlign w:val="center"/>
          </w:tcPr>
          <w:p w:rsidR="00BE0304" w:rsidRDefault="00007FFC">
            <w:pPr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color w:val="auto"/>
              </w:rPr>
              <w:t>계약자명을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입력하지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않으셨습니다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확인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후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거래하시기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바랍니다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.</w:t>
            </w:r>
          </w:p>
        </w:tc>
      </w:tr>
      <w:tr w:rsidR="00BE0304">
        <w:trPr>
          <w:trHeight w:val="397"/>
        </w:trPr>
        <w:tc>
          <w:tcPr>
            <w:tcW w:w="1701" w:type="dxa"/>
            <w:vAlign w:val="center"/>
          </w:tcPr>
          <w:p w:rsidR="00BE0304" w:rsidRDefault="00007FF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8000</w:t>
            </w:r>
            <w:r>
              <w:rPr>
                <w:rFonts w:ascii="맑은 고딕" w:eastAsia="맑은 고딕" w:hAnsi="맑은 고딕"/>
                <w:b/>
                <w:color w:val="auto"/>
              </w:rPr>
              <w:t>3810</w:t>
            </w:r>
          </w:p>
        </w:tc>
        <w:tc>
          <w:tcPr>
            <w:tcW w:w="7655" w:type="dxa"/>
            <w:vAlign w:val="center"/>
          </w:tcPr>
          <w:p w:rsidR="00BE0304" w:rsidRDefault="00007FFC">
            <w:pPr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color w:val="auto"/>
              </w:rPr>
              <w:t>계약번호를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입력하지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않으셨습니다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확인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후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거래하시기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바랍니다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.</w:t>
            </w:r>
          </w:p>
        </w:tc>
      </w:tr>
      <w:tr w:rsidR="00BE0304">
        <w:trPr>
          <w:trHeight w:val="397"/>
        </w:trPr>
        <w:tc>
          <w:tcPr>
            <w:tcW w:w="1701" w:type="dxa"/>
            <w:vAlign w:val="center"/>
          </w:tcPr>
          <w:p w:rsidR="00BE0304" w:rsidRDefault="00007FF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80</w:t>
            </w:r>
            <w:r>
              <w:rPr>
                <w:rFonts w:ascii="맑은 고딕" w:eastAsia="맑은 고딕" w:hAnsi="맑은 고딕"/>
                <w:b/>
                <w:color w:val="auto"/>
              </w:rPr>
              <w:t>0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03820</w:t>
            </w:r>
          </w:p>
        </w:tc>
        <w:tc>
          <w:tcPr>
            <w:tcW w:w="7655" w:type="dxa"/>
            <w:vAlign w:val="center"/>
          </w:tcPr>
          <w:p w:rsidR="00BE0304" w:rsidRDefault="00007FFC">
            <w:pPr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고객님께서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문의하신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차량은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auto"/>
              </w:rPr>
              <w:t>탁송사에서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인수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전입니다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차량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인수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후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조회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가능합니다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.</w:t>
            </w:r>
          </w:p>
        </w:tc>
      </w:tr>
      <w:tr w:rsidR="00BE0304">
        <w:trPr>
          <w:trHeight w:val="397"/>
        </w:trPr>
        <w:tc>
          <w:tcPr>
            <w:tcW w:w="1701" w:type="dxa"/>
            <w:vAlign w:val="center"/>
          </w:tcPr>
          <w:p w:rsidR="00BE0304" w:rsidRDefault="00007FF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80004200</w:t>
            </w:r>
          </w:p>
        </w:tc>
        <w:tc>
          <w:tcPr>
            <w:tcW w:w="7655" w:type="dxa"/>
            <w:vAlign w:val="center"/>
          </w:tcPr>
          <w:p w:rsidR="00BE0304" w:rsidRDefault="00007FFC">
            <w:pPr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color w:val="auto"/>
              </w:rPr>
              <w:t>조회구분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auto"/>
              </w:rPr>
              <w:t>미입력입니다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확인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후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다시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거래하시기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바랍니다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.</w:t>
            </w:r>
          </w:p>
        </w:tc>
      </w:tr>
      <w:tr w:rsidR="00BE0304">
        <w:trPr>
          <w:trHeight w:val="397"/>
        </w:trPr>
        <w:tc>
          <w:tcPr>
            <w:tcW w:w="1701" w:type="dxa"/>
            <w:vAlign w:val="center"/>
          </w:tcPr>
          <w:p w:rsidR="00BE0304" w:rsidRDefault="00007FF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80004201</w:t>
            </w:r>
          </w:p>
        </w:tc>
        <w:tc>
          <w:tcPr>
            <w:tcW w:w="7655" w:type="dxa"/>
            <w:vAlign w:val="center"/>
          </w:tcPr>
          <w:p w:rsidR="00BE0304" w:rsidRDefault="00007FFC">
            <w:pPr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잘못된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auto"/>
              </w:rPr>
              <w:t>조회구분입니다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확인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후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다시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거래하시기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바랍니다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.</w:t>
            </w:r>
          </w:p>
        </w:tc>
      </w:tr>
      <w:tr w:rsidR="00BE0304">
        <w:trPr>
          <w:trHeight w:val="397"/>
        </w:trPr>
        <w:tc>
          <w:tcPr>
            <w:tcW w:w="1701" w:type="dxa"/>
            <w:vAlign w:val="center"/>
          </w:tcPr>
          <w:p w:rsidR="00BE0304" w:rsidRDefault="00007FF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800</w:t>
            </w:r>
            <w:r>
              <w:rPr>
                <w:rFonts w:ascii="맑은 고딕" w:eastAsia="맑은 고딕" w:hAnsi="맑은 고딕"/>
                <w:b/>
                <w:color w:val="auto"/>
              </w:rPr>
              <w:t>0A000</w:t>
            </w:r>
          </w:p>
        </w:tc>
        <w:tc>
          <w:tcPr>
            <w:tcW w:w="7655" w:type="dxa"/>
            <w:vAlign w:val="center"/>
          </w:tcPr>
          <w:p w:rsidR="00BE0304" w:rsidRDefault="00007FFC">
            <w:pPr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최신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라이브러리로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업데이트가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필요합니다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.</w:t>
            </w:r>
          </w:p>
        </w:tc>
      </w:tr>
      <w:tr w:rsidR="00BE0304">
        <w:trPr>
          <w:trHeight w:val="397"/>
        </w:trPr>
        <w:tc>
          <w:tcPr>
            <w:tcW w:w="1701" w:type="dxa"/>
            <w:vAlign w:val="center"/>
          </w:tcPr>
          <w:p w:rsidR="00BE0304" w:rsidRDefault="00007FF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8000</w:t>
            </w:r>
            <w:r>
              <w:rPr>
                <w:rFonts w:ascii="맑은 고딕" w:eastAsia="맑은 고딕" w:hAnsi="맑은 고딕"/>
                <w:b/>
                <w:color w:val="auto"/>
              </w:rPr>
              <w:t>FFFF</w:t>
            </w:r>
          </w:p>
        </w:tc>
        <w:tc>
          <w:tcPr>
            <w:tcW w:w="7655" w:type="dxa"/>
            <w:vAlign w:val="center"/>
          </w:tcPr>
          <w:p w:rsidR="00BE0304" w:rsidRDefault="00007FFC">
            <w:pPr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해당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기관에서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알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수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없는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에러를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받아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거래를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취소합니다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해당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기관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홈페이지에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접속하셔서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auto"/>
              </w:rPr>
              <w:t>에러내용을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확인하시고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거래하십시오</w:t>
            </w:r>
            <w:r>
              <w:rPr>
                <w:rFonts w:ascii="맑은 고딕" w:eastAsia="맑은 고딕" w:hAnsi="맑은 고딕" w:hint="eastAsia"/>
                <w:b/>
                <w:color w:val="auto"/>
              </w:rPr>
              <w:t>.</w:t>
            </w:r>
          </w:p>
        </w:tc>
      </w:tr>
      <w:tr w:rsidR="00BE0304">
        <w:trPr>
          <w:trHeight w:val="397"/>
        </w:trPr>
        <w:tc>
          <w:tcPr>
            <w:tcW w:w="9356" w:type="dxa"/>
            <w:gridSpan w:val="2"/>
            <w:vAlign w:val="center"/>
          </w:tcPr>
          <w:p w:rsidR="00BE0304" w:rsidRDefault="00007FFC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기술된</w:t>
            </w:r>
            <w:r>
              <w:rPr>
                <w:rFonts w:ascii="맑은 고딕" w:eastAsia="맑은 고딕" w:hAnsi="맑은 고딕" w:hint="eastAsia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/>
              </w:rPr>
              <w:t>오류</w:t>
            </w:r>
            <w:r>
              <w:rPr>
                <w:rFonts w:ascii="맑은 고딕" w:eastAsia="맑은 고딕" w:hAnsi="맑은 고딕" w:hint="eastAsia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/>
              </w:rPr>
              <w:t>코드</w:t>
            </w:r>
            <w:r>
              <w:rPr>
                <w:rFonts w:ascii="맑은 고딕" w:eastAsia="맑은 고딕" w:hAnsi="맑은 고딕" w:hint="eastAsia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/>
              </w:rPr>
              <w:t>외에도</w:t>
            </w:r>
            <w:r>
              <w:rPr>
                <w:rFonts w:ascii="맑은 고딕" w:eastAsia="맑은 고딕" w:hAnsi="맑은 고딕" w:hint="eastAsia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/>
              </w:rPr>
              <w:t>메시지가</w:t>
            </w:r>
            <w:r>
              <w:rPr>
                <w:rFonts w:ascii="맑은 고딕" w:eastAsia="맑은 고딕" w:hAnsi="맑은 고딕" w:hint="eastAsia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/>
              </w:rPr>
              <w:t>추가될</w:t>
            </w:r>
            <w:r>
              <w:rPr>
                <w:rFonts w:ascii="맑은 고딕" w:eastAsia="맑은 고딕" w:hAnsi="맑은 고딕" w:hint="eastAsia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/>
              </w:rPr>
              <w:t>수</w:t>
            </w:r>
            <w:r>
              <w:rPr>
                <w:rFonts w:ascii="맑은 고딕" w:eastAsia="맑은 고딕" w:hAnsi="맑은 고딕" w:hint="eastAsia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/>
              </w:rPr>
              <w:t>있습니다</w:t>
            </w:r>
            <w:r>
              <w:rPr>
                <w:rFonts w:ascii="맑은 고딕" w:eastAsia="맑은 고딕" w:hAnsi="맑은 고딕" w:hint="eastAsia"/>
                <w:b/>
                <w:color w:val="000000"/>
              </w:rPr>
              <w:t>.</w:t>
            </w:r>
          </w:p>
        </w:tc>
      </w:tr>
    </w:tbl>
    <w:p w:rsidR="00BE0304" w:rsidRDefault="00BE0304">
      <w:pPr>
        <w:pStyle w:val="af9"/>
        <w:ind w:leftChars="0" w:left="0"/>
        <w:contextualSpacing/>
        <w:rPr>
          <w:rFonts w:ascii="맑은 고딕" w:eastAsia="맑은 고딕" w:hAnsi="맑은 고딕"/>
        </w:rPr>
      </w:pPr>
    </w:p>
    <w:sectPr w:rsidR="00BE0304">
      <w:headerReference w:type="default" r:id="rId13"/>
      <w:footerReference w:type="default" r:id="rId14"/>
      <w:pgSz w:w="12240" w:h="15840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FFC" w:rsidRDefault="00007FFC">
      <w:r>
        <w:separator/>
      </w:r>
    </w:p>
  </w:endnote>
  <w:endnote w:type="continuationSeparator" w:id="0">
    <w:p w:rsidR="00007FFC" w:rsidRDefault="00007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altName w:val="바탕체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+mn-cs">
    <w:altName w:val="Khmer OS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04" w:rsidRDefault="00007FFC">
    <w:pPr>
      <w:pStyle w:val="a7"/>
      <w:rPr>
        <w:color w:val="A6A6A6"/>
      </w:rPr>
    </w:pPr>
    <w:r>
      <w:rPr>
        <w:noProof/>
        <w:color w:val="FFFFFF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-219075</wp:posOffset>
              </wp:positionH>
              <wp:positionV relativeFrom="paragraph">
                <wp:posOffset>61595</wp:posOffset>
              </wp:positionV>
              <wp:extent cx="6381750" cy="0"/>
              <wp:effectExtent l="0" t="0" r="19050" b="19050"/>
              <wp:wrapNone/>
              <wp:docPr id="4" name="직선 연결선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3817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D8D8D8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직선 연결선 21" o:spid="_x0000_s1026" o:spt="20" style="position:absolute;left:0pt;margin-left:-17.25pt;margin-top:4.85pt;height:0pt;width:502.5pt;z-index:251660288;mso-width-relative:page;mso-height-relative:page;" filled="f" stroked="t" coordsize="21600,21600" o:gfxdata="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Be3pctUAAAAHAQAADwAAAAAAAAABACAAAAAiAAAAZHJz&#10;L2Rvd25yZXYueG1sUEsBAhQAFAAAAAgAh07iQClKrTnOAQAAhwMAAA4AAAAAAAAAAQAgAAAAJAEA&#10;AGRycy9lMm9Eb2MueG1sUEsFBgAAAAAGAAYAWQEAAGQFAAAAAA==&#10;">
              <v:fill on="f" focussize="0,0"/>
              <v:stroke weight="0.5pt" color="#D8D8D8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  <w:color w:val="A6A6A6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139065</wp:posOffset>
          </wp:positionV>
          <wp:extent cx="838200" cy="139700"/>
          <wp:effectExtent l="19050" t="0" r="0" b="0"/>
          <wp:wrapNone/>
          <wp:docPr id="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그림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139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olor w:val="A6A6A6"/>
        <w:lang w:val="ko-KR"/>
      </w:rPr>
      <w:t>페이지</w:t>
    </w:r>
    <w:r>
      <w:rPr>
        <w:b/>
        <w:bCs/>
        <w:color w:val="A6A6A6"/>
        <w:sz w:val="24"/>
        <w:szCs w:val="24"/>
      </w:rPr>
      <w:fldChar w:fldCharType="begin"/>
    </w:r>
    <w:r>
      <w:rPr>
        <w:b/>
        <w:bCs/>
        <w:color w:val="A6A6A6"/>
      </w:rPr>
      <w:instrText>PAGE</w:instrText>
    </w:r>
    <w:r>
      <w:rPr>
        <w:b/>
        <w:bCs/>
        <w:color w:val="A6A6A6"/>
        <w:sz w:val="24"/>
        <w:szCs w:val="24"/>
      </w:rPr>
      <w:fldChar w:fldCharType="separate"/>
    </w:r>
    <w:r w:rsidR="00BA68F9">
      <w:rPr>
        <w:b/>
        <w:bCs/>
        <w:noProof/>
        <w:color w:val="A6A6A6"/>
      </w:rPr>
      <w:t>3</w:t>
    </w:r>
    <w:r>
      <w:rPr>
        <w:b/>
        <w:bCs/>
        <w:color w:val="A6A6A6"/>
        <w:sz w:val="24"/>
        <w:szCs w:val="24"/>
      </w:rPr>
      <w:fldChar w:fldCharType="end"/>
    </w:r>
    <w:r>
      <w:rPr>
        <w:color w:val="A6A6A6"/>
        <w:lang w:val="ko-KR"/>
      </w:rPr>
      <w:t xml:space="preserve"> / </w:t>
    </w:r>
    <w:r>
      <w:rPr>
        <w:b/>
        <w:bCs/>
        <w:color w:val="A6A6A6"/>
        <w:sz w:val="24"/>
        <w:szCs w:val="24"/>
      </w:rPr>
      <w:fldChar w:fldCharType="begin"/>
    </w:r>
    <w:r>
      <w:rPr>
        <w:b/>
        <w:bCs/>
        <w:color w:val="A6A6A6"/>
      </w:rPr>
      <w:instrText>NUMPAGES</w:instrText>
    </w:r>
    <w:r>
      <w:rPr>
        <w:b/>
        <w:bCs/>
        <w:color w:val="A6A6A6"/>
        <w:sz w:val="24"/>
        <w:szCs w:val="24"/>
      </w:rPr>
      <w:fldChar w:fldCharType="separate"/>
    </w:r>
    <w:r w:rsidR="00BA68F9">
      <w:rPr>
        <w:b/>
        <w:bCs/>
        <w:noProof/>
        <w:color w:val="A6A6A6"/>
      </w:rPr>
      <w:t>6</w:t>
    </w:r>
    <w:r>
      <w:rPr>
        <w:b/>
        <w:bCs/>
        <w:color w:val="A6A6A6"/>
        <w:sz w:val="24"/>
        <w:szCs w:val="24"/>
      </w:rPr>
      <w:fldChar w:fldCharType="end"/>
    </w:r>
  </w:p>
  <w:p w:rsidR="00BE0304" w:rsidRDefault="00BE030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FFC" w:rsidRDefault="00007FFC">
      <w:r>
        <w:separator/>
      </w:r>
    </w:p>
  </w:footnote>
  <w:footnote w:type="continuationSeparator" w:id="0">
    <w:p w:rsidR="00007FFC" w:rsidRDefault="00007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04" w:rsidRDefault="00007FFC">
    <w:pPr>
      <w:pStyle w:val="a8"/>
      <w:ind w:right="450"/>
      <w:jc w:val="right"/>
      <w:rPr>
        <w:rFonts w:ascii="맑은 고딕" w:eastAsia="맑은 고딕" w:hAnsi="맑은 고딕"/>
        <w:b/>
      </w:rPr>
    </w:pPr>
    <w:r>
      <w:rPr>
        <w:noProof/>
        <w:color w:val="FFFFFF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-257175</wp:posOffset>
              </wp:positionH>
              <wp:positionV relativeFrom="paragraph">
                <wp:posOffset>199390</wp:posOffset>
              </wp:positionV>
              <wp:extent cx="6381750" cy="0"/>
              <wp:effectExtent l="0" t="0" r="19050" b="19050"/>
              <wp:wrapNone/>
              <wp:docPr id="5" name="직선 연결선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3817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D8D8D8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직선 연결선 22" o:spid="_x0000_s1026" o:spt="20" style="position:absolute;left:0pt;margin-left:-20.25pt;margin-top:15.7pt;height:0pt;width:502.5pt;z-index:251660288;mso-width-relative:page;mso-height-relative:page;" filled="f" stroked="t" coordsize="21600,21600" o:gfxdata="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AqXOy1wAAAAkBAAAPAAAAAAAAAAEAIAAAACIAAABk&#10;cnMvZG93bnJldi54bWxQSwECFAAUAAAACACHTuJA1G4O584BAACHAwAADgAAAAAAAAABACAAAAAm&#10;AQAAZHJzL2Uyb0RvYy54bWxQSwUGAAAAAAYABgBZAQAAZgUAAAAA&#10;">
              <v:fill on="f" focussize="0,0"/>
              <v:stroke weight="0.5pt" color="#D8D8D8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맑은 고딕" w:eastAsia="맑은 고딕" w:hAnsi="맑은 고딕" w:hint="eastAsia"/>
        <w:b/>
        <w:color w:val="A6A6A6"/>
      </w:rPr>
      <w:t>자동차부품</w:t>
    </w:r>
    <w:r>
      <w:rPr>
        <w:rFonts w:ascii="맑은 고딕" w:eastAsia="맑은 고딕" w:hAnsi="맑은 고딕" w:hint="eastAsia"/>
        <w:b/>
        <w:color w:val="A6A6A6"/>
      </w:rPr>
      <w:t xml:space="preserve">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FFFFF83"/>
    <w:lvl w:ilvl="0">
      <w:start w:val="1"/>
      <w:numFmt w:val="bullet"/>
      <w:pStyle w:val="2"/>
      <w:lvlText w:val=""/>
      <w:lvlJc w:val="left"/>
      <w:pPr>
        <w:tabs>
          <w:tab w:val="left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13A54ADD"/>
    <w:multiLevelType w:val="multilevel"/>
    <w:tmpl w:val="13A54ADD"/>
    <w:lvl w:ilvl="0">
      <w:start w:val="1"/>
      <w:numFmt w:val="decimal"/>
      <w:pStyle w:val="20"/>
      <w:lvlText w:val="%1."/>
      <w:lvlJc w:val="left"/>
      <w:pPr>
        <w:tabs>
          <w:tab w:val="left" w:pos="16"/>
        </w:tabs>
        <w:ind w:left="16" w:hanging="360"/>
      </w:pPr>
      <w:rPr>
        <w:rFonts w:hint="default"/>
        <w:b w:val="0"/>
      </w:rPr>
    </w:lvl>
    <w:lvl w:ilvl="1">
      <w:start w:val="4"/>
      <w:numFmt w:val="decimal"/>
      <w:isLgl/>
      <w:lvlText w:val="%1.%2"/>
      <w:lvlJc w:val="left"/>
      <w:pPr>
        <w:ind w:left="37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6" w:hanging="2160"/>
      </w:pPr>
      <w:rPr>
        <w:rFonts w:hint="default"/>
      </w:rPr>
    </w:lvl>
  </w:abstractNum>
  <w:abstractNum w:abstractNumId="3" w15:restartNumberingAfterBreak="0">
    <w:nsid w:val="3C304878"/>
    <w:multiLevelType w:val="multilevel"/>
    <w:tmpl w:val="3C304878"/>
    <w:lvl w:ilvl="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C71299"/>
    <w:multiLevelType w:val="multilevel"/>
    <w:tmpl w:val="58C71299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7E5D71"/>
    <w:multiLevelType w:val="multilevel"/>
    <w:tmpl w:val="657E5D71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432" w:hanging="288"/>
      </w:pPr>
      <w:rPr>
        <w:rFonts w:ascii="Symbol" w:hAnsi="Symbol" w:hint="default"/>
        <w:color w:val="5B9BD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15"/>
    <w:rsid w:val="000016CB"/>
    <w:rsid w:val="000026EF"/>
    <w:rsid w:val="000058AC"/>
    <w:rsid w:val="00005D8C"/>
    <w:rsid w:val="00006010"/>
    <w:rsid w:val="00006819"/>
    <w:rsid w:val="00007476"/>
    <w:rsid w:val="00007D04"/>
    <w:rsid w:val="00007FFC"/>
    <w:rsid w:val="00010A04"/>
    <w:rsid w:val="000113C3"/>
    <w:rsid w:val="0001356C"/>
    <w:rsid w:val="000154EF"/>
    <w:rsid w:val="000174FF"/>
    <w:rsid w:val="0002005E"/>
    <w:rsid w:val="00022F83"/>
    <w:rsid w:val="000231DC"/>
    <w:rsid w:val="000233B6"/>
    <w:rsid w:val="00023C01"/>
    <w:rsid w:val="0002430A"/>
    <w:rsid w:val="00024952"/>
    <w:rsid w:val="00025B56"/>
    <w:rsid w:val="00025F2E"/>
    <w:rsid w:val="00027AD8"/>
    <w:rsid w:val="0003044A"/>
    <w:rsid w:val="000347BB"/>
    <w:rsid w:val="00034985"/>
    <w:rsid w:val="00035CE5"/>
    <w:rsid w:val="000409BB"/>
    <w:rsid w:val="00043911"/>
    <w:rsid w:val="00044499"/>
    <w:rsid w:val="00044543"/>
    <w:rsid w:val="000455EB"/>
    <w:rsid w:val="00050103"/>
    <w:rsid w:val="00051167"/>
    <w:rsid w:val="00051B66"/>
    <w:rsid w:val="00055BCE"/>
    <w:rsid w:val="00056DE9"/>
    <w:rsid w:val="000573AC"/>
    <w:rsid w:val="00061B39"/>
    <w:rsid w:val="00066F81"/>
    <w:rsid w:val="00072531"/>
    <w:rsid w:val="00075598"/>
    <w:rsid w:val="00075F5C"/>
    <w:rsid w:val="00076367"/>
    <w:rsid w:val="000779F1"/>
    <w:rsid w:val="00080F89"/>
    <w:rsid w:val="00084A40"/>
    <w:rsid w:val="00092CC1"/>
    <w:rsid w:val="000A031D"/>
    <w:rsid w:val="000A057F"/>
    <w:rsid w:val="000A0EE9"/>
    <w:rsid w:val="000A2506"/>
    <w:rsid w:val="000A4CE8"/>
    <w:rsid w:val="000A5F4C"/>
    <w:rsid w:val="000A6FCD"/>
    <w:rsid w:val="000B20E5"/>
    <w:rsid w:val="000B2E9E"/>
    <w:rsid w:val="000B4EA0"/>
    <w:rsid w:val="000B6318"/>
    <w:rsid w:val="000C0636"/>
    <w:rsid w:val="000C0C4E"/>
    <w:rsid w:val="000C0FF8"/>
    <w:rsid w:val="000C29B1"/>
    <w:rsid w:val="000C6642"/>
    <w:rsid w:val="000C6D74"/>
    <w:rsid w:val="000D1507"/>
    <w:rsid w:val="000D6042"/>
    <w:rsid w:val="000D6166"/>
    <w:rsid w:val="000E00D6"/>
    <w:rsid w:val="000E036E"/>
    <w:rsid w:val="000E1925"/>
    <w:rsid w:val="000E1C99"/>
    <w:rsid w:val="000E4CDE"/>
    <w:rsid w:val="000E6C7B"/>
    <w:rsid w:val="000F09F5"/>
    <w:rsid w:val="000F1018"/>
    <w:rsid w:val="000F36FC"/>
    <w:rsid w:val="000F388A"/>
    <w:rsid w:val="000F40B2"/>
    <w:rsid w:val="000F60DA"/>
    <w:rsid w:val="00100375"/>
    <w:rsid w:val="00103640"/>
    <w:rsid w:val="0010465D"/>
    <w:rsid w:val="00104C1D"/>
    <w:rsid w:val="00105278"/>
    <w:rsid w:val="0011106D"/>
    <w:rsid w:val="00114F28"/>
    <w:rsid w:val="00115F0A"/>
    <w:rsid w:val="00117B8C"/>
    <w:rsid w:val="00120304"/>
    <w:rsid w:val="00122C21"/>
    <w:rsid w:val="00124478"/>
    <w:rsid w:val="001269A9"/>
    <w:rsid w:val="001273C5"/>
    <w:rsid w:val="00132278"/>
    <w:rsid w:val="001339E1"/>
    <w:rsid w:val="00137400"/>
    <w:rsid w:val="001428BD"/>
    <w:rsid w:val="0014352D"/>
    <w:rsid w:val="00143A2D"/>
    <w:rsid w:val="00143C40"/>
    <w:rsid w:val="00144FD7"/>
    <w:rsid w:val="0014613E"/>
    <w:rsid w:val="00147AB0"/>
    <w:rsid w:val="00152B31"/>
    <w:rsid w:val="001536E2"/>
    <w:rsid w:val="00157276"/>
    <w:rsid w:val="00160A70"/>
    <w:rsid w:val="00161037"/>
    <w:rsid w:val="0016216E"/>
    <w:rsid w:val="00162660"/>
    <w:rsid w:val="0016293A"/>
    <w:rsid w:val="0016333C"/>
    <w:rsid w:val="00163D18"/>
    <w:rsid w:val="0016439F"/>
    <w:rsid w:val="0016521F"/>
    <w:rsid w:val="00165F78"/>
    <w:rsid w:val="00171B9C"/>
    <w:rsid w:val="00171EF2"/>
    <w:rsid w:val="0017361A"/>
    <w:rsid w:val="00175CF3"/>
    <w:rsid w:val="00176C9A"/>
    <w:rsid w:val="00177E22"/>
    <w:rsid w:val="00181DD7"/>
    <w:rsid w:val="001823D5"/>
    <w:rsid w:val="00182C7E"/>
    <w:rsid w:val="001841A3"/>
    <w:rsid w:val="00186960"/>
    <w:rsid w:val="001A2453"/>
    <w:rsid w:val="001A3F9F"/>
    <w:rsid w:val="001A70E9"/>
    <w:rsid w:val="001A7D7F"/>
    <w:rsid w:val="001B05A2"/>
    <w:rsid w:val="001B224B"/>
    <w:rsid w:val="001B44F1"/>
    <w:rsid w:val="001B5700"/>
    <w:rsid w:val="001B5F82"/>
    <w:rsid w:val="001B68A8"/>
    <w:rsid w:val="001C053F"/>
    <w:rsid w:val="001C44E3"/>
    <w:rsid w:val="001C5E0A"/>
    <w:rsid w:val="001D42C2"/>
    <w:rsid w:val="001D50C9"/>
    <w:rsid w:val="001D5BEC"/>
    <w:rsid w:val="001D5C7E"/>
    <w:rsid w:val="001D682B"/>
    <w:rsid w:val="001D6D84"/>
    <w:rsid w:val="001E06B0"/>
    <w:rsid w:val="001E125F"/>
    <w:rsid w:val="001E1CF1"/>
    <w:rsid w:val="001E2B17"/>
    <w:rsid w:val="001E4832"/>
    <w:rsid w:val="001E5230"/>
    <w:rsid w:val="001F167A"/>
    <w:rsid w:val="001F3097"/>
    <w:rsid w:val="001F353A"/>
    <w:rsid w:val="001F4A7A"/>
    <w:rsid w:val="001F597A"/>
    <w:rsid w:val="001F5C5A"/>
    <w:rsid w:val="001F7B16"/>
    <w:rsid w:val="001F7F16"/>
    <w:rsid w:val="002004B1"/>
    <w:rsid w:val="00200E80"/>
    <w:rsid w:val="00203546"/>
    <w:rsid w:val="0020463C"/>
    <w:rsid w:val="00204992"/>
    <w:rsid w:val="0021196B"/>
    <w:rsid w:val="00212185"/>
    <w:rsid w:val="00212E41"/>
    <w:rsid w:val="00213F5D"/>
    <w:rsid w:val="00213F85"/>
    <w:rsid w:val="00214D30"/>
    <w:rsid w:val="0021633B"/>
    <w:rsid w:val="0022153A"/>
    <w:rsid w:val="00221EAB"/>
    <w:rsid w:val="0022204D"/>
    <w:rsid w:val="00222830"/>
    <w:rsid w:val="002307B3"/>
    <w:rsid w:val="00232512"/>
    <w:rsid w:val="00234157"/>
    <w:rsid w:val="00234B18"/>
    <w:rsid w:val="00235582"/>
    <w:rsid w:val="00240FE5"/>
    <w:rsid w:val="00241FE7"/>
    <w:rsid w:val="0024293F"/>
    <w:rsid w:val="00243B7F"/>
    <w:rsid w:val="0024641D"/>
    <w:rsid w:val="00251A46"/>
    <w:rsid w:val="00252933"/>
    <w:rsid w:val="00253085"/>
    <w:rsid w:val="002540C8"/>
    <w:rsid w:val="00254398"/>
    <w:rsid w:val="00255ABF"/>
    <w:rsid w:val="00255B81"/>
    <w:rsid w:val="00262C77"/>
    <w:rsid w:val="00263214"/>
    <w:rsid w:val="00266A8B"/>
    <w:rsid w:val="002702DD"/>
    <w:rsid w:val="0027065F"/>
    <w:rsid w:val="00271811"/>
    <w:rsid w:val="00272AB5"/>
    <w:rsid w:val="00273931"/>
    <w:rsid w:val="00274422"/>
    <w:rsid w:val="002774AE"/>
    <w:rsid w:val="00277628"/>
    <w:rsid w:val="00277AE6"/>
    <w:rsid w:val="0028208F"/>
    <w:rsid w:val="00284E2A"/>
    <w:rsid w:val="0028558D"/>
    <w:rsid w:val="002862F0"/>
    <w:rsid w:val="00293C9F"/>
    <w:rsid w:val="00293E59"/>
    <w:rsid w:val="00297805"/>
    <w:rsid w:val="002A22FE"/>
    <w:rsid w:val="002A2FC4"/>
    <w:rsid w:val="002A4553"/>
    <w:rsid w:val="002A4F27"/>
    <w:rsid w:val="002A5561"/>
    <w:rsid w:val="002A652D"/>
    <w:rsid w:val="002A7D49"/>
    <w:rsid w:val="002B0046"/>
    <w:rsid w:val="002B005F"/>
    <w:rsid w:val="002B0C30"/>
    <w:rsid w:val="002B301D"/>
    <w:rsid w:val="002B326E"/>
    <w:rsid w:val="002B3380"/>
    <w:rsid w:val="002B3B44"/>
    <w:rsid w:val="002B4C3B"/>
    <w:rsid w:val="002B543F"/>
    <w:rsid w:val="002B6D0C"/>
    <w:rsid w:val="002B75FC"/>
    <w:rsid w:val="002C02B3"/>
    <w:rsid w:val="002C1D62"/>
    <w:rsid w:val="002C33DF"/>
    <w:rsid w:val="002D0FB6"/>
    <w:rsid w:val="002D2412"/>
    <w:rsid w:val="002D284A"/>
    <w:rsid w:val="002D39FB"/>
    <w:rsid w:val="002D3F2D"/>
    <w:rsid w:val="002D5E1A"/>
    <w:rsid w:val="002E11DA"/>
    <w:rsid w:val="002E2492"/>
    <w:rsid w:val="002E3745"/>
    <w:rsid w:val="002E3AB3"/>
    <w:rsid w:val="002E6249"/>
    <w:rsid w:val="002F07A2"/>
    <w:rsid w:val="002F0E94"/>
    <w:rsid w:val="002F17AC"/>
    <w:rsid w:val="002F1845"/>
    <w:rsid w:val="002F29A6"/>
    <w:rsid w:val="002F5AE6"/>
    <w:rsid w:val="002F786C"/>
    <w:rsid w:val="002F7CB2"/>
    <w:rsid w:val="00303FDF"/>
    <w:rsid w:val="00304987"/>
    <w:rsid w:val="00307709"/>
    <w:rsid w:val="00311602"/>
    <w:rsid w:val="00311DA7"/>
    <w:rsid w:val="00313DA4"/>
    <w:rsid w:val="003147F1"/>
    <w:rsid w:val="003166B9"/>
    <w:rsid w:val="003169DE"/>
    <w:rsid w:val="00316CD0"/>
    <w:rsid w:val="00317111"/>
    <w:rsid w:val="0032156C"/>
    <w:rsid w:val="003248F3"/>
    <w:rsid w:val="00326CF4"/>
    <w:rsid w:val="0033077E"/>
    <w:rsid w:val="00334413"/>
    <w:rsid w:val="00335ABC"/>
    <w:rsid w:val="00335E31"/>
    <w:rsid w:val="00336318"/>
    <w:rsid w:val="00337A25"/>
    <w:rsid w:val="0034062A"/>
    <w:rsid w:val="00345007"/>
    <w:rsid w:val="003500A1"/>
    <w:rsid w:val="00350DF0"/>
    <w:rsid w:val="00352877"/>
    <w:rsid w:val="00352898"/>
    <w:rsid w:val="0035404A"/>
    <w:rsid w:val="00354BEC"/>
    <w:rsid w:val="0035577B"/>
    <w:rsid w:val="00355BDA"/>
    <w:rsid w:val="0035725C"/>
    <w:rsid w:val="00357950"/>
    <w:rsid w:val="00360285"/>
    <w:rsid w:val="00360ED7"/>
    <w:rsid w:val="003617A7"/>
    <w:rsid w:val="0036183F"/>
    <w:rsid w:val="00362E24"/>
    <w:rsid w:val="003633D0"/>
    <w:rsid w:val="003639AD"/>
    <w:rsid w:val="00363E97"/>
    <w:rsid w:val="00364D41"/>
    <w:rsid w:val="0036734A"/>
    <w:rsid w:val="00367409"/>
    <w:rsid w:val="00367EB2"/>
    <w:rsid w:val="00370129"/>
    <w:rsid w:val="003708BB"/>
    <w:rsid w:val="0037166B"/>
    <w:rsid w:val="003718A1"/>
    <w:rsid w:val="00382273"/>
    <w:rsid w:val="00383F0A"/>
    <w:rsid w:val="00387612"/>
    <w:rsid w:val="00387742"/>
    <w:rsid w:val="00391242"/>
    <w:rsid w:val="003937D9"/>
    <w:rsid w:val="00394829"/>
    <w:rsid w:val="00396D03"/>
    <w:rsid w:val="003A1E18"/>
    <w:rsid w:val="003A2AF6"/>
    <w:rsid w:val="003A2C25"/>
    <w:rsid w:val="003A3114"/>
    <w:rsid w:val="003A4634"/>
    <w:rsid w:val="003A7CF1"/>
    <w:rsid w:val="003B0CF4"/>
    <w:rsid w:val="003B1309"/>
    <w:rsid w:val="003B41DA"/>
    <w:rsid w:val="003B6F87"/>
    <w:rsid w:val="003B7B99"/>
    <w:rsid w:val="003C265C"/>
    <w:rsid w:val="003C501B"/>
    <w:rsid w:val="003C6A51"/>
    <w:rsid w:val="003C7730"/>
    <w:rsid w:val="003D0C36"/>
    <w:rsid w:val="003D18D1"/>
    <w:rsid w:val="003D1EC9"/>
    <w:rsid w:val="003D20DB"/>
    <w:rsid w:val="003D2428"/>
    <w:rsid w:val="003D59F7"/>
    <w:rsid w:val="003D5DAB"/>
    <w:rsid w:val="003D62C7"/>
    <w:rsid w:val="003D7B89"/>
    <w:rsid w:val="003E03FC"/>
    <w:rsid w:val="003E057A"/>
    <w:rsid w:val="003E143B"/>
    <w:rsid w:val="003E1FEC"/>
    <w:rsid w:val="003E223C"/>
    <w:rsid w:val="003E3146"/>
    <w:rsid w:val="003E341C"/>
    <w:rsid w:val="003E41C8"/>
    <w:rsid w:val="003E47F1"/>
    <w:rsid w:val="003E4DC2"/>
    <w:rsid w:val="003E6033"/>
    <w:rsid w:val="003E6EF5"/>
    <w:rsid w:val="003E7724"/>
    <w:rsid w:val="003F0234"/>
    <w:rsid w:val="003F4294"/>
    <w:rsid w:val="003F5918"/>
    <w:rsid w:val="003F5DF3"/>
    <w:rsid w:val="003F6A9F"/>
    <w:rsid w:val="003F7C2B"/>
    <w:rsid w:val="004011B6"/>
    <w:rsid w:val="004017F3"/>
    <w:rsid w:val="00403968"/>
    <w:rsid w:val="004062A0"/>
    <w:rsid w:val="0041388C"/>
    <w:rsid w:val="004143E9"/>
    <w:rsid w:val="00415205"/>
    <w:rsid w:val="00416165"/>
    <w:rsid w:val="00416450"/>
    <w:rsid w:val="004176AA"/>
    <w:rsid w:val="00422BBF"/>
    <w:rsid w:val="004231F4"/>
    <w:rsid w:val="0042424D"/>
    <w:rsid w:val="00424688"/>
    <w:rsid w:val="00424ED6"/>
    <w:rsid w:val="004250C9"/>
    <w:rsid w:val="00425599"/>
    <w:rsid w:val="00427567"/>
    <w:rsid w:val="004304C4"/>
    <w:rsid w:val="00431073"/>
    <w:rsid w:val="004317D0"/>
    <w:rsid w:val="004319D1"/>
    <w:rsid w:val="004347B0"/>
    <w:rsid w:val="00435C8F"/>
    <w:rsid w:val="00437311"/>
    <w:rsid w:val="00437A1E"/>
    <w:rsid w:val="0044027A"/>
    <w:rsid w:val="00440483"/>
    <w:rsid w:val="00442FC8"/>
    <w:rsid w:val="00443CF4"/>
    <w:rsid w:val="00444D42"/>
    <w:rsid w:val="00447873"/>
    <w:rsid w:val="00450437"/>
    <w:rsid w:val="004522A6"/>
    <w:rsid w:val="0045378E"/>
    <w:rsid w:val="004552D3"/>
    <w:rsid w:val="004555A6"/>
    <w:rsid w:val="004569E0"/>
    <w:rsid w:val="00457443"/>
    <w:rsid w:val="0046012E"/>
    <w:rsid w:val="004618CF"/>
    <w:rsid w:val="00464C7B"/>
    <w:rsid w:val="00465BC7"/>
    <w:rsid w:val="00470AF7"/>
    <w:rsid w:val="00472DBF"/>
    <w:rsid w:val="00476600"/>
    <w:rsid w:val="00482D2E"/>
    <w:rsid w:val="00483161"/>
    <w:rsid w:val="0049447B"/>
    <w:rsid w:val="004955E7"/>
    <w:rsid w:val="00495CB7"/>
    <w:rsid w:val="004960F8"/>
    <w:rsid w:val="004961B4"/>
    <w:rsid w:val="004A2C85"/>
    <w:rsid w:val="004A5BCC"/>
    <w:rsid w:val="004A6403"/>
    <w:rsid w:val="004B0A06"/>
    <w:rsid w:val="004B3EDC"/>
    <w:rsid w:val="004B5E38"/>
    <w:rsid w:val="004B7437"/>
    <w:rsid w:val="004B77BC"/>
    <w:rsid w:val="004C03D6"/>
    <w:rsid w:val="004C48EA"/>
    <w:rsid w:val="004C601F"/>
    <w:rsid w:val="004C6623"/>
    <w:rsid w:val="004D042A"/>
    <w:rsid w:val="004D0A82"/>
    <w:rsid w:val="004D2928"/>
    <w:rsid w:val="004D31C7"/>
    <w:rsid w:val="004D32BA"/>
    <w:rsid w:val="004D405E"/>
    <w:rsid w:val="004E336F"/>
    <w:rsid w:val="004E3BFA"/>
    <w:rsid w:val="004E4FC3"/>
    <w:rsid w:val="004E5A11"/>
    <w:rsid w:val="004F0B01"/>
    <w:rsid w:val="004F0BAD"/>
    <w:rsid w:val="004F15C8"/>
    <w:rsid w:val="004F221C"/>
    <w:rsid w:val="004F2ED8"/>
    <w:rsid w:val="004F4E68"/>
    <w:rsid w:val="004F5AC2"/>
    <w:rsid w:val="004F7760"/>
    <w:rsid w:val="00500041"/>
    <w:rsid w:val="00500ADC"/>
    <w:rsid w:val="00501232"/>
    <w:rsid w:val="00501E0E"/>
    <w:rsid w:val="0050259D"/>
    <w:rsid w:val="00504278"/>
    <w:rsid w:val="005047EE"/>
    <w:rsid w:val="005059E7"/>
    <w:rsid w:val="00505E68"/>
    <w:rsid w:val="00507E2F"/>
    <w:rsid w:val="00517408"/>
    <w:rsid w:val="0052107A"/>
    <w:rsid w:val="00522968"/>
    <w:rsid w:val="00524DE0"/>
    <w:rsid w:val="00530C8B"/>
    <w:rsid w:val="00531017"/>
    <w:rsid w:val="005313E1"/>
    <w:rsid w:val="00531990"/>
    <w:rsid w:val="005322D4"/>
    <w:rsid w:val="0053376A"/>
    <w:rsid w:val="005368EA"/>
    <w:rsid w:val="0054147A"/>
    <w:rsid w:val="00542290"/>
    <w:rsid w:val="005428A9"/>
    <w:rsid w:val="00544B20"/>
    <w:rsid w:val="005468E1"/>
    <w:rsid w:val="0054709C"/>
    <w:rsid w:val="00547169"/>
    <w:rsid w:val="0054796D"/>
    <w:rsid w:val="0055292D"/>
    <w:rsid w:val="005543F3"/>
    <w:rsid w:val="005544DD"/>
    <w:rsid w:val="00554CEB"/>
    <w:rsid w:val="00556D9F"/>
    <w:rsid w:val="00561BE4"/>
    <w:rsid w:val="0056285D"/>
    <w:rsid w:val="005704C0"/>
    <w:rsid w:val="005726B5"/>
    <w:rsid w:val="005809C6"/>
    <w:rsid w:val="00583E56"/>
    <w:rsid w:val="005850AA"/>
    <w:rsid w:val="0058625F"/>
    <w:rsid w:val="00590A1D"/>
    <w:rsid w:val="00592070"/>
    <w:rsid w:val="00592549"/>
    <w:rsid w:val="00592AC8"/>
    <w:rsid w:val="00595031"/>
    <w:rsid w:val="00596170"/>
    <w:rsid w:val="0059645E"/>
    <w:rsid w:val="0059682B"/>
    <w:rsid w:val="00597F7F"/>
    <w:rsid w:val="005A0352"/>
    <w:rsid w:val="005A365A"/>
    <w:rsid w:val="005A3902"/>
    <w:rsid w:val="005A3C91"/>
    <w:rsid w:val="005A5A76"/>
    <w:rsid w:val="005A7435"/>
    <w:rsid w:val="005A7634"/>
    <w:rsid w:val="005B2C7F"/>
    <w:rsid w:val="005B2FED"/>
    <w:rsid w:val="005B6C0A"/>
    <w:rsid w:val="005C415A"/>
    <w:rsid w:val="005C6BF9"/>
    <w:rsid w:val="005D0055"/>
    <w:rsid w:val="005D191C"/>
    <w:rsid w:val="005D2161"/>
    <w:rsid w:val="005D47AF"/>
    <w:rsid w:val="005D4E29"/>
    <w:rsid w:val="005D5431"/>
    <w:rsid w:val="005D7121"/>
    <w:rsid w:val="005E26E9"/>
    <w:rsid w:val="005E3BBF"/>
    <w:rsid w:val="005F1344"/>
    <w:rsid w:val="005F387E"/>
    <w:rsid w:val="005F5170"/>
    <w:rsid w:val="005F5C2B"/>
    <w:rsid w:val="005F72DD"/>
    <w:rsid w:val="005F72E4"/>
    <w:rsid w:val="00600B1D"/>
    <w:rsid w:val="00603FC9"/>
    <w:rsid w:val="006051DF"/>
    <w:rsid w:val="0060526E"/>
    <w:rsid w:val="00605400"/>
    <w:rsid w:val="00605A11"/>
    <w:rsid w:val="00607B38"/>
    <w:rsid w:val="00611D3A"/>
    <w:rsid w:val="006126A7"/>
    <w:rsid w:val="0061436C"/>
    <w:rsid w:val="006162BA"/>
    <w:rsid w:val="0061708B"/>
    <w:rsid w:val="00617D46"/>
    <w:rsid w:val="006200A0"/>
    <w:rsid w:val="00620EAC"/>
    <w:rsid w:val="00621E42"/>
    <w:rsid w:val="0062562B"/>
    <w:rsid w:val="00626A06"/>
    <w:rsid w:val="00633043"/>
    <w:rsid w:val="00635EEB"/>
    <w:rsid w:val="00636E39"/>
    <w:rsid w:val="00642738"/>
    <w:rsid w:val="00643C18"/>
    <w:rsid w:val="006444EF"/>
    <w:rsid w:val="00645A33"/>
    <w:rsid w:val="006470D3"/>
    <w:rsid w:val="0064719D"/>
    <w:rsid w:val="006478FC"/>
    <w:rsid w:val="00647B3C"/>
    <w:rsid w:val="006505E5"/>
    <w:rsid w:val="006507FE"/>
    <w:rsid w:val="00654AC3"/>
    <w:rsid w:val="00655DC6"/>
    <w:rsid w:val="00657196"/>
    <w:rsid w:val="00657A13"/>
    <w:rsid w:val="006608BA"/>
    <w:rsid w:val="00665ED2"/>
    <w:rsid w:val="006665CB"/>
    <w:rsid w:val="00667C31"/>
    <w:rsid w:val="00673B75"/>
    <w:rsid w:val="0067423D"/>
    <w:rsid w:val="00674DC5"/>
    <w:rsid w:val="006753C9"/>
    <w:rsid w:val="00675654"/>
    <w:rsid w:val="00675B83"/>
    <w:rsid w:val="00681740"/>
    <w:rsid w:val="00683B81"/>
    <w:rsid w:val="00685B35"/>
    <w:rsid w:val="00686290"/>
    <w:rsid w:val="0068772D"/>
    <w:rsid w:val="00690EF9"/>
    <w:rsid w:val="0069141B"/>
    <w:rsid w:val="00692A90"/>
    <w:rsid w:val="006938A2"/>
    <w:rsid w:val="00693EB5"/>
    <w:rsid w:val="006940DC"/>
    <w:rsid w:val="00694F15"/>
    <w:rsid w:val="006964D4"/>
    <w:rsid w:val="00696742"/>
    <w:rsid w:val="0069752D"/>
    <w:rsid w:val="006A11E2"/>
    <w:rsid w:val="006A1C87"/>
    <w:rsid w:val="006A2C11"/>
    <w:rsid w:val="006A45BC"/>
    <w:rsid w:val="006A657A"/>
    <w:rsid w:val="006B0556"/>
    <w:rsid w:val="006B4CC8"/>
    <w:rsid w:val="006B6DA7"/>
    <w:rsid w:val="006B7E69"/>
    <w:rsid w:val="006C02CE"/>
    <w:rsid w:val="006C616B"/>
    <w:rsid w:val="006D07CE"/>
    <w:rsid w:val="006D0C10"/>
    <w:rsid w:val="006D42FF"/>
    <w:rsid w:val="006D5A0B"/>
    <w:rsid w:val="006D699A"/>
    <w:rsid w:val="006E1D43"/>
    <w:rsid w:val="006E323C"/>
    <w:rsid w:val="006E3BDC"/>
    <w:rsid w:val="006E4E72"/>
    <w:rsid w:val="006E74AC"/>
    <w:rsid w:val="006F0C4E"/>
    <w:rsid w:val="006F1282"/>
    <w:rsid w:val="006F164F"/>
    <w:rsid w:val="006F2135"/>
    <w:rsid w:val="006F4088"/>
    <w:rsid w:val="006F432C"/>
    <w:rsid w:val="006F497A"/>
    <w:rsid w:val="006F4A49"/>
    <w:rsid w:val="006F7A01"/>
    <w:rsid w:val="006F7AC8"/>
    <w:rsid w:val="00700EE9"/>
    <w:rsid w:val="00701207"/>
    <w:rsid w:val="00706ABC"/>
    <w:rsid w:val="00706D94"/>
    <w:rsid w:val="00711C15"/>
    <w:rsid w:val="007122BE"/>
    <w:rsid w:val="007154C2"/>
    <w:rsid w:val="00721C6B"/>
    <w:rsid w:val="007249DA"/>
    <w:rsid w:val="00724B3C"/>
    <w:rsid w:val="0072509A"/>
    <w:rsid w:val="007313F6"/>
    <w:rsid w:val="007328D7"/>
    <w:rsid w:val="0073370D"/>
    <w:rsid w:val="007356CF"/>
    <w:rsid w:val="00735E52"/>
    <w:rsid w:val="00736201"/>
    <w:rsid w:val="007363FD"/>
    <w:rsid w:val="0073770B"/>
    <w:rsid w:val="00742F4C"/>
    <w:rsid w:val="00747A86"/>
    <w:rsid w:val="007528C1"/>
    <w:rsid w:val="00752D41"/>
    <w:rsid w:val="00753CEC"/>
    <w:rsid w:val="00756156"/>
    <w:rsid w:val="00760511"/>
    <w:rsid w:val="00762573"/>
    <w:rsid w:val="007631A9"/>
    <w:rsid w:val="00763E54"/>
    <w:rsid w:val="007645AE"/>
    <w:rsid w:val="007650CC"/>
    <w:rsid w:val="00765BC1"/>
    <w:rsid w:val="007671D1"/>
    <w:rsid w:val="00772FB2"/>
    <w:rsid w:val="0077328E"/>
    <w:rsid w:val="00774444"/>
    <w:rsid w:val="00775001"/>
    <w:rsid w:val="00781EE9"/>
    <w:rsid w:val="00784317"/>
    <w:rsid w:val="00784711"/>
    <w:rsid w:val="00786391"/>
    <w:rsid w:val="00787510"/>
    <w:rsid w:val="00787751"/>
    <w:rsid w:val="007910EC"/>
    <w:rsid w:val="007921EF"/>
    <w:rsid w:val="00792424"/>
    <w:rsid w:val="007925BD"/>
    <w:rsid w:val="007938F2"/>
    <w:rsid w:val="00795488"/>
    <w:rsid w:val="007A09E6"/>
    <w:rsid w:val="007A235F"/>
    <w:rsid w:val="007A5066"/>
    <w:rsid w:val="007A7D1B"/>
    <w:rsid w:val="007B0D85"/>
    <w:rsid w:val="007B1DE7"/>
    <w:rsid w:val="007B23DC"/>
    <w:rsid w:val="007B3B53"/>
    <w:rsid w:val="007B4D4C"/>
    <w:rsid w:val="007C1488"/>
    <w:rsid w:val="007C1DDF"/>
    <w:rsid w:val="007C3007"/>
    <w:rsid w:val="007C50F0"/>
    <w:rsid w:val="007C5A43"/>
    <w:rsid w:val="007C6718"/>
    <w:rsid w:val="007D0995"/>
    <w:rsid w:val="007D4770"/>
    <w:rsid w:val="007D7B36"/>
    <w:rsid w:val="007E12D3"/>
    <w:rsid w:val="007E1C24"/>
    <w:rsid w:val="007E37AE"/>
    <w:rsid w:val="007E44B9"/>
    <w:rsid w:val="007E5EFC"/>
    <w:rsid w:val="007F1E93"/>
    <w:rsid w:val="007F35B8"/>
    <w:rsid w:val="007F3B78"/>
    <w:rsid w:val="007F63B2"/>
    <w:rsid w:val="007F6605"/>
    <w:rsid w:val="007F71C3"/>
    <w:rsid w:val="008042DC"/>
    <w:rsid w:val="00804455"/>
    <w:rsid w:val="008069E4"/>
    <w:rsid w:val="00812ABF"/>
    <w:rsid w:val="0081397B"/>
    <w:rsid w:val="00813CA8"/>
    <w:rsid w:val="00815000"/>
    <w:rsid w:val="00817519"/>
    <w:rsid w:val="00827387"/>
    <w:rsid w:val="008300F7"/>
    <w:rsid w:val="00830367"/>
    <w:rsid w:val="00831D38"/>
    <w:rsid w:val="00832E24"/>
    <w:rsid w:val="008332CB"/>
    <w:rsid w:val="00836037"/>
    <w:rsid w:val="0083636C"/>
    <w:rsid w:val="008365FF"/>
    <w:rsid w:val="00836EB6"/>
    <w:rsid w:val="00836FBB"/>
    <w:rsid w:val="00837010"/>
    <w:rsid w:val="00840F57"/>
    <w:rsid w:val="00844A76"/>
    <w:rsid w:val="008458C1"/>
    <w:rsid w:val="008478EC"/>
    <w:rsid w:val="00852FEF"/>
    <w:rsid w:val="00855234"/>
    <w:rsid w:val="00855D58"/>
    <w:rsid w:val="00855F80"/>
    <w:rsid w:val="00861EF9"/>
    <w:rsid w:val="0086385B"/>
    <w:rsid w:val="00866477"/>
    <w:rsid w:val="0086795A"/>
    <w:rsid w:val="00867D75"/>
    <w:rsid w:val="00871002"/>
    <w:rsid w:val="00871CB2"/>
    <w:rsid w:val="0087354E"/>
    <w:rsid w:val="00875FCF"/>
    <w:rsid w:val="00876A4E"/>
    <w:rsid w:val="00877EB9"/>
    <w:rsid w:val="00881459"/>
    <w:rsid w:val="00882A30"/>
    <w:rsid w:val="00882AA7"/>
    <w:rsid w:val="0088433C"/>
    <w:rsid w:val="00886850"/>
    <w:rsid w:val="00887077"/>
    <w:rsid w:val="0088759D"/>
    <w:rsid w:val="00891749"/>
    <w:rsid w:val="00891B90"/>
    <w:rsid w:val="0089254B"/>
    <w:rsid w:val="00893698"/>
    <w:rsid w:val="00894EAE"/>
    <w:rsid w:val="00894F34"/>
    <w:rsid w:val="0089572E"/>
    <w:rsid w:val="008A1068"/>
    <w:rsid w:val="008A17B0"/>
    <w:rsid w:val="008A1BE4"/>
    <w:rsid w:val="008A3216"/>
    <w:rsid w:val="008A3CDA"/>
    <w:rsid w:val="008A4596"/>
    <w:rsid w:val="008B006C"/>
    <w:rsid w:val="008B03B2"/>
    <w:rsid w:val="008B0449"/>
    <w:rsid w:val="008B3083"/>
    <w:rsid w:val="008B7E99"/>
    <w:rsid w:val="008C1EB2"/>
    <w:rsid w:val="008C3621"/>
    <w:rsid w:val="008C4252"/>
    <w:rsid w:val="008C6948"/>
    <w:rsid w:val="008D0DF0"/>
    <w:rsid w:val="008D1C75"/>
    <w:rsid w:val="008D2066"/>
    <w:rsid w:val="008D29AA"/>
    <w:rsid w:val="008D2D98"/>
    <w:rsid w:val="008D3832"/>
    <w:rsid w:val="008D3C44"/>
    <w:rsid w:val="008D5A00"/>
    <w:rsid w:val="008D5C32"/>
    <w:rsid w:val="008D5D1A"/>
    <w:rsid w:val="008E1BA3"/>
    <w:rsid w:val="008E2341"/>
    <w:rsid w:val="008E3428"/>
    <w:rsid w:val="008E4BE6"/>
    <w:rsid w:val="008E6D15"/>
    <w:rsid w:val="008F052A"/>
    <w:rsid w:val="008F0C41"/>
    <w:rsid w:val="008F1D0B"/>
    <w:rsid w:val="008F2D66"/>
    <w:rsid w:val="008F4A2B"/>
    <w:rsid w:val="008F5040"/>
    <w:rsid w:val="00902681"/>
    <w:rsid w:val="0090514E"/>
    <w:rsid w:val="00905D02"/>
    <w:rsid w:val="00905EB6"/>
    <w:rsid w:val="00912501"/>
    <w:rsid w:val="00912B1D"/>
    <w:rsid w:val="00913AD1"/>
    <w:rsid w:val="00913D24"/>
    <w:rsid w:val="00914435"/>
    <w:rsid w:val="00916E4E"/>
    <w:rsid w:val="009212D7"/>
    <w:rsid w:val="00922E60"/>
    <w:rsid w:val="0092519B"/>
    <w:rsid w:val="0093294D"/>
    <w:rsid w:val="00932F3F"/>
    <w:rsid w:val="00933B76"/>
    <w:rsid w:val="0093493F"/>
    <w:rsid w:val="00934AF0"/>
    <w:rsid w:val="00935E7D"/>
    <w:rsid w:val="00941309"/>
    <w:rsid w:val="0094172C"/>
    <w:rsid w:val="0094191D"/>
    <w:rsid w:val="0094424B"/>
    <w:rsid w:val="0094446F"/>
    <w:rsid w:val="009505E7"/>
    <w:rsid w:val="00951B5F"/>
    <w:rsid w:val="009547B5"/>
    <w:rsid w:val="009568B8"/>
    <w:rsid w:val="00962984"/>
    <w:rsid w:val="00964030"/>
    <w:rsid w:val="00964311"/>
    <w:rsid w:val="009653DE"/>
    <w:rsid w:val="009665D6"/>
    <w:rsid w:val="00966C6D"/>
    <w:rsid w:val="009736C9"/>
    <w:rsid w:val="00975593"/>
    <w:rsid w:val="00980098"/>
    <w:rsid w:val="00980143"/>
    <w:rsid w:val="00981504"/>
    <w:rsid w:val="00982AE5"/>
    <w:rsid w:val="009841EF"/>
    <w:rsid w:val="0098436A"/>
    <w:rsid w:val="0098603D"/>
    <w:rsid w:val="00986658"/>
    <w:rsid w:val="00986AE7"/>
    <w:rsid w:val="00987C0C"/>
    <w:rsid w:val="00991602"/>
    <w:rsid w:val="0099183E"/>
    <w:rsid w:val="00991C9C"/>
    <w:rsid w:val="009925AC"/>
    <w:rsid w:val="00993035"/>
    <w:rsid w:val="00993CB5"/>
    <w:rsid w:val="0099521E"/>
    <w:rsid w:val="009955B4"/>
    <w:rsid w:val="009974A2"/>
    <w:rsid w:val="009A5112"/>
    <w:rsid w:val="009A56C6"/>
    <w:rsid w:val="009A7E3B"/>
    <w:rsid w:val="009C190A"/>
    <w:rsid w:val="009C308E"/>
    <w:rsid w:val="009C482C"/>
    <w:rsid w:val="009C5A2D"/>
    <w:rsid w:val="009C5E60"/>
    <w:rsid w:val="009C611A"/>
    <w:rsid w:val="009C7D7E"/>
    <w:rsid w:val="009D04E6"/>
    <w:rsid w:val="009D3A10"/>
    <w:rsid w:val="009D4497"/>
    <w:rsid w:val="009E052B"/>
    <w:rsid w:val="009E4691"/>
    <w:rsid w:val="009E5A0C"/>
    <w:rsid w:val="009E6581"/>
    <w:rsid w:val="009F05D6"/>
    <w:rsid w:val="009F1996"/>
    <w:rsid w:val="009F1F27"/>
    <w:rsid w:val="009F2E88"/>
    <w:rsid w:val="009F2EB2"/>
    <w:rsid w:val="009F6535"/>
    <w:rsid w:val="00A0281D"/>
    <w:rsid w:val="00A03305"/>
    <w:rsid w:val="00A0370E"/>
    <w:rsid w:val="00A07246"/>
    <w:rsid w:val="00A075D2"/>
    <w:rsid w:val="00A10E19"/>
    <w:rsid w:val="00A13AB4"/>
    <w:rsid w:val="00A13BF9"/>
    <w:rsid w:val="00A13C0A"/>
    <w:rsid w:val="00A1485A"/>
    <w:rsid w:val="00A15634"/>
    <w:rsid w:val="00A22133"/>
    <w:rsid w:val="00A22AEB"/>
    <w:rsid w:val="00A31162"/>
    <w:rsid w:val="00A336EC"/>
    <w:rsid w:val="00A34828"/>
    <w:rsid w:val="00A351B1"/>
    <w:rsid w:val="00A3579C"/>
    <w:rsid w:val="00A36411"/>
    <w:rsid w:val="00A36956"/>
    <w:rsid w:val="00A41939"/>
    <w:rsid w:val="00A41BAE"/>
    <w:rsid w:val="00A4596E"/>
    <w:rsid w:val="00A469AC"/>
    <w:rsid w:val="00A47064"/>
    <w:rsid w:val="00A4718C"/>
    <w:rsid w:val="00A50B8E"/>
    <w:rsid w:val="00A54663"/>
    <w:rsid w:val="00A618D0"/>
    <w:rsid w:val="00A63B0B"/>
    <w:rsid w:val="00A64202"/>
    <w:rsid w:val="00A6579F"/>
    <w:rsid w:val="00A665A6"/>
    <w:rsid w:val="00A66F82"/>
    <w:rsid w:val="00A70440"/>
    <w:rsid w:val="00A709AB"/>
    <w:rsid w:val="00A72235"/>
    <w:rsid w:val="00A775BD"/>
    <w:rsid w:val="00A81C32"/>
    <w:rsid w:val="00A8211B"/>
    <w:rsid w:val="00A83856"/>
    <w:rsid w:val="00A87391"/>
    <w:rsid w:val="00A9140A"/>
    <w:rsid w:val="00A91AF8"/>
    <w:rsid w:val="00A95653"/>
    <w:rsid w:val="00A97E10"/>
    <w:rsid w:val="00AA25B9"/>
    <w:rsid w:val="00AA3F16"/>
    <w:rsid w:val="00AA5310"/>
    <w:rsid w:val="00AA761F"/>
    <w:rsid w:val="00AB39C8"/>
    <w:rsid w:val="00AB45DB"/>
    <w:rsid w:val="00AB5C7E"/>
    <w:rsid w:val="00AB5FC9"/>
    <w:rsid w:val="00AB7B76"/>
    <w:rsid w:val="00AC09DD"/>
    <w:rsid w:val="00AC2E07"/>
    <w:rsid w:val="00AC614E"/>
    <w:rsid w:val="00AC6E9B"/>
    <w:rsid w:val="00AC7998"/>
    <w:rsid w:val="00AD0E33"/>
    <w:rsid w:val="00AD46A3"/>
    <w:rsid w:val="00AE0DFD"/>
    <w:rsid w:val="00AE2E63"/>
    <w:rsid w:val="00AE435E"/>
    <w:rsid w:val="00AE681D"/>
    <w:rsid w:val="00AE6E0B"/>
    <w:rsid w:val="00AF3C8C"/>
    <w:rsid w:val="00AF4249"/>
    <w:rsid w:val="00AF4D72"/>
    <w:rsid w:val="00AF5811"/>
    <w:rsid w:val="00AF70E6"/>
    <w:rsid w:val="00AF7931"/>
    <w:rsid w:val="00B003B6"/>
    <w:rsid w:val="00B010D1"/>
    <w:rsid w:val="00B016E1"/>
    <w:rsid w:val="00B0170E"/>
    <w:rsid w:val="00B03F15"/>
    <w:rsid w:val="00B049F1"/>
    <w:rsid w:val="00B0555D"/>
    <w:rsid w:val="00B05804"/>
    <w:rsid w:val="00B05ACA"/>
    <w:rsid w:val="00B10168"/>
    <w:rsid w:val="00B111DA"/>
    <w:rsid w:val="00B11EEF"/>
    <w:rsid w:val="00B14276"/>
    <w:rsid w:val="00B142AC"/>
    <w:rsid w:val="00B152FA"/>
    <w:rsid w:val="00B16443"/>
    <w:rsid w:val="00B16C53"/>
    <w:rsid w:val="00B174E0"/>
    <w:rsid w:val="00B2158F"/>
    <w:rsid w:val="00B22326"/>
    <w:rsid w:val="00B279C5"/>
    <w:rsid w:val="00B3078E"/>
    <w:rsid w:val="00B31971"/>
    <w:rsid w:val="00B31C61"/>
    <w:rsid w:val="00B333AF"/>
    <w:rsid w:val="00B337C1"/>
    <w:rsid w:val="00B343EA"/>
    <w:rsid w:val="00B350EE"/>
    <w:rsid w:val="00B355D6"/>
    <w:rsid w:val="00B35EEB"/>
    <w:rsid w:val="00B360E2"/>
    <w:rsid w:val="00B40342"/>
    <w:rsid w:val="00B43448"/>
    <w:rsid w:val="00B446E7"/>
    <w:rsid w:val="00B44BF0"/>
    <w:rsid w:val="00B464EF"/>
    <w:rsid w:val="00B46BC7"/>
    <w:rsid w:val="00B5050F"/>
    <w:rsid w:val="00B529DC"/>
    <w:rsid w:val="00B53992"/>
    <w:rsid w:val="00B53BBB"/>
    <w:rsid w:val="00B55D81"/>
    <w:rsid w:val="00B55F16"/>
    <w:rsid w:val="00B5631F"/>
    <w:rsid w:val="00B5687F"/>
    <w:rsid w:val="00B573A2"/>
    <w:rsid w:val="00B61D22"/>
    <w:rsid w:val="00B63A07"/>
    <w:rsid w:val="00B63D50"/>
    <w:rsid w:val="00B647D3"/>
    <w:rsid w:val="00B66CE0"/>
    <w:rsid w:val="00B6747D"/>
    <w:rsid w:val="00B70CBA"/>
    <w:rsid w:val="00B731B9"/>
    <w:rsid w:val="00B81062"/>
    <w:rsid w:val="00B831AD"/>
    <w:rsid w:val="00B83C52"/>
    <w:rsid w:val="00B84150"/>
    <w:rsid w:val="00B856F2"/>
    <w:rsid w:val="00B87CA7"/>
    <w:rsid w:val="00B930AF"/>
    <w:rsid w:val="00B93B66"/>
    <w:rsid w:val="00B93EC8"/>
    <w:rsid w:val="00B97673"/>
    <w:rsid w:val="00BA0B54"/>
    <w:rsid w:val="00BA3477"/>
    <w:rsid w:val="00BA54F9"/>
    <w:rsid w:val="00BA65FB"/>
    <w:rsid w:val="00BA68F9"/>
    <w:rsid w:val="00BB43AC"/>
    <w:rsid w:val="00BB59A0"/>
    <w:rsid w:val="00BB7B7D"/>
    <w:rsid w:val="00BC0BBE"/>
    <w:rsid w:val="00BC12E0"/>
    <w:rsid w:val="00BC169C"/>
    <w:rsid w:val="00BC1987"/>
    <w:rsid w:val="00BC4738"/>
    <w:rsid w:val="00BD1854"/>
    <w:rsid w:val="00BD1E01"/>
    <w:rsid w:val="00BD2BDE"/>
    <w:rsid w:val="00BD3666"/>
    <w:rsid w:val="00BD3F19"/>
    <w:rsid w:val="00BE0304"/>
    <w:rsid w:val="00BE0315"/>
    <w:rsid w:val="00BE2BA2"/>
    <w:rsid w:val="00BE5D54"/>
    <w:rsid w:val="00BE6001"/>
    <w:rsid w:val="00BE667C"/>
    <w:rsid w:val="00BE76C0"/>
    <w:rsid w:val="00BF0622"/>
    <w:rsid w:val="00BF1F4F"/>
    <w:rsid w:val="00BF315E"/>
    <w:rsid w:val="00BF3913"/>
    <w:rsid w:val="00C01CA2"/>
    <w:rsid w:val="00C01FC1"/>
    <w:rsid w:val="00C027BB"/>
    <w:rsid w:val="00C0529E"/>
    <w:rsid w:val="00C05381"/>
    <w:rsid w:val="00C062F1"/>
    <w:rsid w:val="00C10D12"/>
    <w:rsid w:val="00C116A4"/>
    <w:rsid w:val="00C11DBD"/>
    <w:rsid w:val="00C12329"/>
    <w:rsid w:val="00C14494"/>
    <w:rsid w:val="00C16872"/>
    <w:rsid w:val="00C17352"/>
    <w:rsid w:val="00C177EB"/>
    <w:rsid w:val="00C20683"/>
    <w:rsid w:val="00C21E83"/>
    <w:rsid w:val="00C2257E"/>
    <w:rsid w:val="00C232F3"/>
    <w:rsid w:val="00C2347C"/>
    <w:rsid w:val="00C234D2"/>
    <w:rsid w:val="00C245EC"/>
    <w:rsid w:val="00C2469D"/>
    <w:rsid w:val="00C27799"/>
    <w:rsid w:val="00C30167"/>
    <w:rsid w:val="00C304B4"/>
    <w:rsid w:val="00C30D82"/>
    <w:rsid w:val="00C36FE0"/>
    <w:rsid w:val="00C448E2"/>
    <w:rsid w:val="00C54DD4"/>
    <w:rsid w:val="00C553A2"/>
    <w:rsid w:val="00C56380"/>
    <w:rsid w:val="00C56DFA"/>
    <w:rsid w:val="00C570F5"/>
    <w:rsid w:val="00C6127F"/>
    <w:rsid w:val="00C638F2"/>
    <w:rsid w:val="00C647A8"/>
    <w:rsid w:val="00C73C70"/>
    <w:rsid w:val="00C74ACE"/>
    <w:rsid w:val="00C75842"/>
    <w:rsid w:val="00C77773"/>
    <w:rsid w:val="00C8105B"/>
    <w:rsid w:val="00C820D5"/>
    <w:rsid w:val="00C8283B"/>
    <w:rsid w:val="00C849D7"/>
    <w:rsid w:val="00C85DEF"/>
    <w:rsid w:val="00C87449"/>
    <w:rsid w:val="00C92A9F"/>
    <w:rsid w:val="00C9302F"/>
    <w:rsid w:val="00C93DCB"/>
    <w:rsid w:val="00C949F1"/>
    <w:rsid w:val="00C94DBB"/>
    <w:rsid w:val="00C953F7"/>
    <w:rsid w:val="00C96BBA"/>
    <w:rsid w:val="00C97186"/>
    <w:rsid w:val="00C9767D"/>
    <w:rsid w:val="00CA09B9"/>
    <w:rsid w:val="00CA2050"/>
    <w:rsid w:val="00CA45A3"/>
    <w:rsid w:val="00CA46D6"/>
    <w:rsid w:val="00CA4FD3"/>
    <w:rsid w:val="00CA6079"/>
    <w:rsid w:val="00CB16E9"/>
    <w:rsid w:val="00CB1CEA"/>
    <w:rsid w:val="00CB5A6F"/>
    <w:rsid w:val="00CB6F81"/>
    <w:rsid w:val="00CB7159"/>
    <w:rsid w:val="00CB75D0"/>
    <w:rsid w:val="00CC064A"/>
    <w:rsid w:val="00CC1493"/>
    <w:rsid w:val="00CC1E4F"/>
    <w:rsid w:val="00CC2798"/>
    <w:rsid w:val="00CC2A0C"/>
    <w:rsid w:val="00CC44BA"/>
    <w:rsid w:val="00CC4AFB"/>
    <w:rsid w:val="00CC5173"/>
    <w:rsid w:val="00CC5CEF"/>
    <w:rsid w:val="00CD04B3"/>
    <w:rsid w:val="00CD06CD"/>
    <w:rsid w:val="00CD1578"/>
    <w:rsid w:val="00CD2752"/>
    <w:rsid w:val="00CD562F"/>
    <w:rsid w:val="00CD5D84"/>
    <w:rsid w:val="00CD652A"/>
    <w:rsid w:val="00CE05AD"/>
    <w:rsid w:val="00CE08EF"/>
    <w:rsid w:val="00CE756E"/>
    <w:rsid w:val="00CF133F"/>
    <w:rsid w:val="00CF31A7"/>
    <w:rsid w:val="00CF341F"/>
    <w:rsid w:val="00CF3CD2"/>
    <w:rsid w:val="00CF5258"/>
    <w:rsid w:val="00CF5F1B"/>
    <w:rsid w:val="00D0209C"/>
    <w:rsid w:val="00D03F29"/>
    <w:rsid w:val="00D072E6"/>
    <w:rsid w:val="00D07C1C"/>
    <w:rsid w:val="00D102AF"/>
    <w:rsid w:val="00D108A1"/>
    <w:rsid w:val="00D1427E"/>
    <w:rsid w:val="00D14FE8"/>
    <w:rsid w:val="00D15979"/>
    <w:rsid w:val="00D170FF"/>
    <w:rsid w:val="00D21726"/>
    <w:rsid w:val="00D22490"/>
    <w:rsid w:val="00D33D40"/>
    <w:rsid w:val="00D34173"/>
    <w:rsid w:val="00D34E92"/>
    <w:rsid w:val="00D3731C"/>
    <w:rsid w:val="00D40DE1"/>
    <w:rsid w:val="00D418A7"/>
    <w:rsid w:val="00D41CDC"/>
    <w:rsid w:val="00D42602"/>
    <w:rsid w:val="00D44FB2"/>
    <w:rsid w:val="00D471AE"/>
    <w:rsid w:val="00D47CE5"/>
    <w:rsid w:val="00D516D3"/>
    <w:rsid w:val="00D51AF5"/>
    <w:rsid w:val="00D530F5"/>
    <w:rsid w:val="00D543D3"/>
    <w:rsid w:val="00D610A5"/>
    <w:rsid w:val="00D618B1"/>
    <w:rsid w:val="00D64F71"/>
    <w:rsid w:val="00D67A2A"/>
    <w:rsid w:val="00D7038E"/>
    <w:rsid w:val="00D717DE"/>
    <w:rsid w:val="00D736DB"/>
    <w:rsid w:val="00D75B3F"/>
    <w:rsid w:val="00D75F00"/>
    <w:rsid w:val="00D770B1"/>
    <w:rsid w:val="00D822D3"/>
    <w:rsid w:val="00D82A2E"/>
    <w:rsid w:val="00D85D6C"/>
    <w:rsid w:val="00D93F26"/>
    <w:rsid w:val="00D94572"/>
    <w:rsid w:val="00D97E4A"/>
    <w:rsid w:val="00DA2262"/>
    <w:rsid w:val="00DA496C"/>
    <w:rsid w:val="00DA7CD0"/>
    <w:rsid w:val="00DB1985"/>
    <w:rsid w:val="00DB2FAC"/>
    <w:rsid w:val="00DB3CF9"/>
    <w:rsid w:val="00DB5E12"/>
    <w:rsid w:val="00DB71C8"/>
    <w:rsid w:val="00DB7792"/>
    <w:rsid w:val="00DB7E45"/>
    <w:rsid w:val="00DC245B"/>
    <w:rsid w:val="00DC317F"/>
    <w:rsid w:val="00DC52FA"/>
    <w:rsid w:val="00DC590F"/>
    <w:rsid w:val="00DD2882"/>
    <w:rsid w:val="00DD56CD"/>
    <w:rsid w:val="00DD68CE"/>
    <w:rsid w:val="00DD722D"/>
    <w:rsid w:val="00DD7B44"/>
    <w:rsid w:val="00DE0314"/>
    <w:rsid w:val="00DE4374"/>
    <w:rsid w:val="00DE43D0"/>
    <w:rsid w:val="00DE734E"/>
    <w:rsid w:val="00DE7CE9"/>
    <w:rsid w:val="00DF0CA2"/>
    <w:rsid w:val="00DF1290"/>
    <w:rsid w:val="00DF1F64"/>
    <w:rsid w:val="00DF3951"/>
    <w:rsid w:val="00DF5855"/>
    <w:rsid w:val="00DF6CBB"/>
    <w:rsid w:val="00E00923"/>
    <w:rsid w:val="00E00DB3"/>
    <w:rsid w:val="00E0154A"/>
    <w:rsid w:val="00E042F8"/>
    <w:rsid w:val="00E06F13"/>
    <w:rsid w:val="00E10731"/>
    <w:rsid w:val="00E1194B"/>
    <w:rsid w:val="00E1455B"/>
    <w:rsid w:val="00E1492E"/>
    <w:rsid w:val="00E15E68"/>
    <w:rsid w:val="00E20E3F"/>
    <w:rsid w:val="00E21CC1"/>
    <w:rsid w:val="00E22E6D"/>
    <w:rsid w:val="00E31306"/>
    <w:rsid w:val="00E32391"/>
    <w:rsid w:val="00E32485"/>
    <w:rsid w:val="00E326B5"/>
    <w:rsid w:val="00E32BA8"/>
    <w:rsid w:val="00E33698"/>
    <w:rsid w:val="00E34C52"/>
    <w:rsid w:val="00E34D43"/>
    <w:rsid w:val="00E3565D"/>
    <w:rsid w:val="00E36375"/>
    <w:rsid w:val="00E37956"/>
    <w:rsid w:val="00E40903"/>
    <w:rsid w:val="00E40E35"/>
    <w:rsid w:val="00E44C2B"/>
    <w:rsid w:val="00E47ED1"/>
    <w:rsid w:val="00E50C79"/>
    <w:rsid w:val="00E55A3F"/>
    <w:rsid w:val="00E572A3"/>
    <w:rsid w:val="00E57967"/>
    <w:rsid w:val="00E60040"/>
    <w:rsid w:val="00E60B3D"/>
    <w:rsid w:val="00E6102D"/>
    <w:rsid w:val="00E62201"/>
    <w:rsid w:val="00E64156"/>
    <w:rsid w:val="00E64656"/>
    <w:rsid w:val="00E64A1E"/>
    <w:rsid w:val="00E65AC2"/>
    <w:rsid w:val="00E660DB"/>
    <w:rsid w:val="00E6658B"/>
    <w:rsid w:val="00E66671"/>
    <w:rsid w:val="00E67143"/>
    <w:rsid w:val="00E67745"/>
    <w:rsid w:val="00E67A16"/>
    <w:rsid w:val="00E72C79"/>
    <w:rsid w:val="00E73A4D"/>
    <w:rsid w:val="00E748B1"/>
    <w:rsid w:val="00E760CC"/>
    <w:rsid w:val="00E76B1A"/>
    <w:rsid w:val="00E80251"/>
    <w:rsid w:val="00E83B93"/>
    <w:rsid w:val="00E8454C"/>
    <w:rsid w:val="00E85BD5"/>
    <w:rsid w:val="00E9081C"/>
    <w:rsid w:val="00E91BBC"/>
    <w:rsid w:val="00E924E3"/>
    <w:rsid w:val="00E952EE"/>
    <w:rsid w:val="00E96D58"/>
    <w:rsid w:val="00EA0652"/>
    <w:rsid w:val="00EA10D5"/>
    <w:rsid w:val="00EA403A"/>
    <w:rsid w:val="00EA418B"/>
    <w:rsid w:val="00EA670A"/>
    <w:rsid w:val="00EB2D9E"/>
    <w:rsid w:val="00EB46F9"/>
    <w:rsid w:val="00EB5C4B"/>
    <w:rsid w:val="00EB6A04"/>
    <w:rsid w:val="00EB79EE"/>
    <w:rsid w:val="00EC006F"/>
    <w:rsid w:val="00EC32AE"/>
    <w:rsid w:val="00EC427A"/>
    <w:rsid w:val="00EC52AC"/>
    <w:rsid w:val="00EC6491"/>
    <w:rsid w:val="00EC7B28"/>
    <w:rsid w:val="00ED0CB6"/>
    <w:rsid w:val="00ED4175"/>
    <w:rsid w:val="00ED4286"/>
    <w:rsid w:val="00ED4828"/>
    <w:rsid w:val="00ED5B44"/>
    <w:rsid w:val="00ED5E3C"/>
    <w:rsid w:val="00ED6C7B"/>
    <w:rsid w:val="00EE0BC0"/>
    <w:rsid w:val="00EE2115"/>
    <w:rsid w:val="00EE4595"/>
    <w:rsid w:val="00EE4D3B"/>
    <w:rsid w:val="00EE5BD8"/>
    <w:rsid w:val="00EE6F60"/>
    <w:rsid w:val="00EF10FA"/>
    <w:rsid w:val="00EF3261"/>
    <w:rsid w:val="00EF5A86"/>
    <w:rsid w:val="00EF5B19"/>
    <w:rsid w:val="00EF6799"/>
    <w:rsid w:val="00F009EC"/>
    <w:rsid w:val="00F05AB4"/>
    <w:rsid w:val="00F0675F"/>
    <w:rsid w:val="00F12319"/>
    <w:rsid w:val="00F147E0"/>
    <w:rsid w:val="00F14D5E"/>
    <w:rsid w:val="00F173F8"/>
    <w:rsid w:val="00F17D7E"/>
    <w:rsid w:val="00F2012C"/>
    <w:rsid w:val="00F20A34"/>
    <w:rsid w:val="00F23324"/>
    <w:rsid w:val="00F244D7"/>
    <w:rsid w:val="00F245A8"/>
    <w:rsid w:val="00F248B6"/>
    <w:rsid w:val="00F27436"/>
    <w:rsid w:val="00F30839"/>
    <w:rsid w:val="00F308C9"/>
    <w:rsid w:val="00F3153A"/>
    <w:rsid w:val="00F31A1C"/>
    <w:rsid w:val="00F413E2"/>
    <w:rsid w:val="00F41E11"/>
    <w:rsid w:val="00F42AF3"/>
    <w:rsid w:val="00F430A3"/>
    <w:rsid w:val="00F442A8"/>
    <w:rsid w:val="00F44E5C"/>
    <w:rsid w:val="00F456C2"/>
    <w:rsid w:val="00F46AE2"/>
    <w:rsid w:val="00F46CAB"/>
    <w:rsid w:val="00F46F33"/>
    <w:rsid w:val="00F50882"/>
    <w:rsid w:val="00F51353"/>
    <w:rsid w:val="00F535F5"/>
    <w:rsid w:val="00F54434"/>
    <w:rsid w:val="00F55497"/>
    <w:rsid w:val="00F56437"/>
    <w:rsid w:val="00F56DEC"/>
    <w:rsid w:val="00F60B52"/>
    <w:rsid w:val="00F60D00"/>
    <w:rsid w:val="00F619DF"/>
    <w:rsid w:val="00F62E78"/>
    <w:rsid w:val="00F646D3"/>
    <w:rsid w:val="00F65000"/>
    <w:rsid w:val="00F65D62"/>
    <w:rsid w:val="00F66088"/>
    <w:rsid w:val="00F66DBD"/>
    <w:rsid w:val="00F670B1"/>
    <w:rsid w:val="00F67130"/>
    <w:rsid w:val="00F6792E"/>
    <w:rsid w:val="00F73152"/>
    <w:rsid w:val="00F74837"/>
    <w:rsid w:val="00F77E56"/>
    <w:rsid w:val="00F80CD0"/>
    <w:rsid w:val="00F80E50"/>
    <w:rsid w:val="00F8387D"/>
    <w:rsid w:val="00F84E66"/>
    <w:rsid w:val="00F8785B"/>
    <w:rsid w:val="00F919C9"/>
    <w:rsid w:val="00F919D3"/>
    <w:rsid w:val="00F945A9"/>
    <w:rsid w:val="00F94F42"/>
    <w:rsid w:val="00F97932"/>
    <w:rsid w:val="00FA5ACC"/>
    <w:rsid w:val="00FA5C76"/>
    <w:rsid w:val="00FA679A"/>
    <w:rsid w:val="00FA777A"/>
    <w:rsid w:val="00FB146B"/>
    <w:rsid w:val="00FB15CE"/>
    <w:rsid w:val="00FB2128"/>
    <w:rsid w:val="00FB3BAB"/>
    <w:rsid w:val="00FB47C5"/>
    <w:rsid w:val="00FB5E94"/>
    <w:rsid w:val="00FB627F"/>
    <w:rsid w:val="00FB79FB"/>
    <w:rsid w:val="00FC196B"/>
    <w:rsid w:val="00FC1D06"/>
    <w:rsid w:val="00FC4A8F"/>
    <w:rsid w:val="00FC7A09"/>
    <w:rsid w:val="00FD061A"/>
    <w:rsid w:val="00FD2DD5"/>
    <w:rsid w:val="00FD3CCD"/>
    <w:rsid w:val="00FD52A5"/>
    <w:rsid w:val="00FE085F"/>
    <w:rsid w:val="00FE0FEA"/>
    <w:rsid w:val="00FE2636"/>
    <w:rsid w:val="00FE4959"/>
    <w:rsid w:val="00FF1512"/>
    <w:rsid w:val="00FF1C47"/>
    <w:rsid w:val="00FF1F8B"/>
    <w:rsid w:val="00FF51AD"/>
    <w:rsid w:val="00FF5489"/>
    <w:rsid w:val="00FF769F"/>
    <w:rsid w:val="692C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480579"/>
  <w15:docId w15:val="{88F10298-634B-4C40-816F-C4783508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HY중고딕" w:hAnsi="Arial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color w:val="404040"/>
      <w:sz w:val="18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600" w:after="240"/>
      <w:outlineLvl w:val="0"/>
    </w:pPr>
    <w:rPr>
      <w:b/>
      <w:bCs/>
      <w:color w:val="1F4E79"/>
      <w:sz w:val="28"/>
    </w:rPr>
  </w:style>
  <w:style w:type="paragraph" w:styleId="20">
    <w:name w:val="heading 2"/>
    <w:basedOn w:val="a1"/>
    <w:next w:val="a1"/>
    <w:link w:val="2Char"/>
    <w:uiPriority w:val="9"/>
    <w:unhideWhenUsed/>
    <w:qFormat/>
    <w:pPr>
      <w:keepNext/>
      <w:keepLines/>
      <w:numPr>
        <w:numId w:val="1"/>
      </w:numPr>
      <w:spacing w:before="360" w:after="120"/>
      <w:ind w:rightChars="100" w:right="100"/>
      <w:outlineLvl w:val="1"/>
    </w:pPr>
    <w:rPr>
      <w:rFonts w:eastAsia="맑은 고딕"/>
      <w:b/>
      <w:bCs/>
      <w:color w:val="5B9BD5"/>
      <w:sz w:val="28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keepNext/>
      <w:spacing w:after="60"/>
      <w:ind w:leftChars="100" w:left="9480" w:rightChars="100" w:right="100" w:hangingChars="200" w:hanging="2000"/>
      <w:outlineLvl w:val="2"/>
    </w:pPr>
    <w:rPr>
      <w:rFonts w:ascii="Arial Black" w:eastAsia="맑은 고딕" w:hAnsi="Arial Black"/>
      <w:b/>
      <w:color w:val="5B9BD5"/>
      <w:sz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Char"/>
    <w:uiPriority w:val="99"/>
    <w:semiHidden/>
    <w:unhideWhenUsed/>
    <w:rPr>
      <w:rFonts w:ascii="Arial Black" w:hAnsi="Arial Black"/>
      <w:color w:val="auto"/>
      <w:sz w:val="20"/>
      <w:szCs w:val="18"/>
    </w:rPr>
  </w:style>
  <w:style w:type="character" w:styleId="a6">
    <w:name w:val="FollowedHyperlink"/>
    <w:uiPriority w:val="99"/>
    <w:semiHidden/>
    <w:unhideWhenUsed/>
    <w:qFormat/>
    <w:rPr>
      <w:color w:val="92588D"/>
      <w:u w:val="single"/>
    </w:rPr>
  </w:style>
  <w:style w:type="paragraph" w:styleId="a7">
    <w:name w:val="footer"/>
    <w:basedOn w:val="a1"/>
    <w:link w:val="Char0"/>
    <w:uiPriority w:val="99"/>
    <w:unhideWhenUsed/>
    <w:qFormat/>
    <w:pPr>
      <w:spacing w:before="200"/>
      <w:contextualSpacing/>
      <w:jc w:val="right"/>
    </w:pPr>
    <w:rPr>
      <w:rFonts w:ascii="Arial Black" w:hAnsi="Arial Black"/>
      <w:color w:val="1F4E79"/>
      <w:sz w:val="20"/>
    </w:rPr>
  </w:style>
  <w:style w:type="paragraph" w:styleId="a8">
    <w:name w:val="header"/>
    <w:basedOn w:val="a1"/>
    <w:link w:val="Char1"/>
    <w:unhideWhenUsed/>
    <w:qFormat/>
    <w:pPr>
      <w:tabs>
        <w:tab w:val="center" w:pos="4680"/>
        <w:tab w:val="right" w:pos="9360"/>
      </w:tabs>
    </w:pPr>
  </w:style>
  <w:style w:type="character" w:styleId="a9">
    <w:name w:val="Hyperlink"/>
    <w:uiPriority w:val="99"/>
    <w:unhideWhenUsed/>
    <w:qFormat/>
    <w:rPr>
      <w:color w:val="40ACD1"/>
      <w:u w:val="single"/>
    </w:rPr>
  </w:style>
  <w:style w:type="paragraph" w:styleId="a">
    <w:name w:val="List Bullet"/>
    <w:basedOn w:val="a1"/>
    <w:uiPriority w:val="99"/>
    <w:unhideWhenUsed/>
    <w:qFormat/>
    <w:pPr>
      <w:numPr>
        <w:numId w:val="2"/>
      </w:numPr>
      <w:contextualSpacing/>
    </w:pPr>
  </w:style>
  <w:style w:type="paragraph" w:styleId="2">
    <w:name w:val="List Bullet 2"/>
    <w:basedOn w:val="a1"/>
    <w:qFormat/>
    <w:pPr>
      <w:widowControl w:val="0"/>
      <w:numPr>
        <w:numId w:val="3"/>
      </w:numPr>
      <w:wordWrap w:val="0"/>
      <w:jc w:val="both"/>
    </w:pPr>
    <w:rPr>
      <w:rFonts w:ascii="Times New Roman" w:eastAsia="바탕체" w:hAnsi="Times New Roman"/>
      <w:color w:val="auto"/>
      <w:kern w:val="2"/>
      <w:sz w:val="20"/>
      <w:lang w:bidi="he-IL"/>
    </w:rPr>
  </w:style>
  <w:style w:type="paragraph" w:styleId="aa">
    <w:name w:val="Normal (Web)"/>
    <w:basedOn w:val="a1"/>
    <w:uiPriority w:val="99"/>
    <w:unhideWhenUsed/>
    <w:qFormat/>
    <w:pPr>
      <w:spacing w:before="100" w:beforeAutospacing="1" w:after="100" w:afterAutospacing="1"/>
    </w:pPr>
    <w:rPr>
      <w:rFonts w:ascii="굴림" w:eastAsia="굴림" w:hAnsi="굴림" w:cs="굴림"/>
      <w:color w:val="auto"/>
      <w:sz w:val="24"/>
      <w:szCs w:val="24"/>
    </w:rPr>
  </w:style>
  <w:style w:type="paragraph" w:styleId="ab">
    <w:name w:val="Subtitle"/>
    <w:basedOn w:val="a1"/>
    <w:next w:val="a1"/>
    <w:link w:val="Char2"/>
    <w:uiPriority w:val="11"/>
    <w:qFormat/>
    <w:pPr>
      <w:pBdr>
        <w:left w:val="double" w:sz="18" w:space="4" w:color="1F4E79"/>
      </w:pBdr>
      <w:spacing w:before="80" w:line="280" w:lineRule="exact"/>
    </w:pPr>
    <w:rPr>
      <w:b/>
      <w:bCs/>
      <w:color w:val="5B9BD5"/>
      <w:sz w:val="24"/>
    </w:rPr>
  </w:style>
  <w:style w:type="table" w:styleId="ac">
    <w:name w:val="Table Grid"/>
    <w:basedOn w:val="a3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1"/>
    <w:next w:val="a1"/>
    <w:link w:val="Char3"/>
    <w:uiPriority w:val="10"/>
    <w:qFormat/>
    <w:pPr>
      <w:pBdr>
        <w:left w:val="double" w:sz="18" w:space="4" w:color="1F4E79"/>
      </w:pBdr>
      <w:spacing w:line="420" w:lineRule="exact"/>
    </w:pPr>
    <w:rPr>
      <w:rFonts w:ascii="Arial Black" w:hAnsi="Arial Black"/>
      <w:caps/>
      <w:color w:val="1F4E79"/>
      <w:kern w:val="28"/>
      <w:sz w:val="38"/>
    </w:rPr>
  </w:style>
  <w:style w:type="paragraph" w:styleId="10">
    <w:name w:val="toc 1"/>
    <w:basedOn w:val="a1"/>
    <w:next w:val="a1"/>
    <w:uiPriority w:val="39"/>
    <w:unhideWhenUsed/>
    <w:qFormat/>
    <w:pPr>
      <w:tabs>
        <w:tab w:val="left" w:pos="440"/>
        <w:tab w:val="right" w:leader="dot" w:pos="9350"/>
      </w:tabs>
      <w:spacing w:after="100"/>
    </w:pPr>
    <w:rPr>
      <w:rFonts w:ascii="맑은 고딕" w:eastAsia="맑은 고딕" w:hAnsi="맑은 고딕"/>
      <w:b/>
      <w:color w:val="auto"/>
      <w:sz w:val="22"/>
      <w:szCs w:val="22"/>
      <w:lang w:val="ko-KR"/>
    </w:rPr>
  </w:style>
  <w:style w:type="paragraph" w:styleId="21">
    <w:name w:val="toc 2"/>
    <w:basedOn w:val="a1"/>
    <w:next w:val="a1"/>
    <w:uiPriority w:val="39"/>
    <w:unhideWhenUsed/>
    <w:qFormat/>
    <w:pPr>
      <w:tabs>
        <w:tab w:val="left" w:pos="567"/>
        <w:tab w:val="right" w:leader="dot" w:pos="9350"/>
      </w:tabs>
      <w:spacing w:after="100" w:line="276" w:lineRule="auto"/>
      <w:ind w:left="220"/>
      <w:jc w:val="center"/>
    </w:pPr>
    <w:rPr>
      <w:color w:val="auto"/>
      <w:sz w:val="22"/>
      <w:szCs w:val="22"/>
    </w:rPr>
  </w:style>
  <w:style w:type="paragraph" w:styleId="30">
    <w:name w:val="toc 3"/>
    <w:basedOn w:val="a1"/>
    <w:next w:val="a1"/>
    <w:uiPriority w:val="39"/>
    <w:unhideWhenUsed/>
    <w:qFormat/>
    <w:pPr>
      <w:tabs>
        <w:tab w:val="left" w:pos="1200"/>
        <w:tab w:val="right" w:leader="dot" w:pos="9350"/>
      </w:tabs>
      <w:spacing w:after="100" w:line="276" w:lineRule="auto"/>
      <w:ind w:left="440"/>
    </w:pPr>
    <w:rPr>
      <w:rFonts w:ascii="맑은 고딕" w:eastAsia="맑은 고딕" w:hAnsi="맑은 고딕"/>
      <w:color w:val="auto"/>
      <w:sz w:val="22"/>
      <w:szCs w:val="22"/>
    </w:rPr>
  </w:style>
  <w:style w:type="character" w:customStyle="1" w:styleId="Char3">
    <w:name w:val="제목 Char"/>
    <w:link w:val="ad"/>
    <w:uiPriority w:val="10"/>
    <w:qFormat/>
    <w:rPr>
      <w:rFonts w:ascii="Arial Black" w:eastAsia="HY중고딕" w:hAnsi="Arial Black" w:cs="Times New Roman"/>
      <w:caps/>
      <w:color w:val="1F4E79"/>
      <w:kern w:val="28"/>
      <w:sz w:val="38"/>
    </w:rPr>
  </w:style>
  <w:style w:type="table" w:customStyle="1" w:styleId="ae">
    <w:name w:val="표 눈금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부제 Char"/>
    <w:link w:val="ab"/>
    <w:uiPriority w:val="11"/>
    <w:rPr>
      <w:b/>
      <w:bCs/>
      <w:color w:val="5B9BD5"/>
      <w:sz w:val="24"/>
    </w:rPr>
  </w:style>
  <w:style w:type="character" w:customStyle="1" w:styleId="1Char">
    <w:name w:val="제목 1 Char"/>
    <w:link w:val="1"/>
    <w:uiPriority w:val="9"/>
    <w:rPr>
      <w:b/>
      <w:bCs/>
      <w:color w:val="1F4E79"/>
      <w:sz w:val="28"/>
    </w:rPr>
  </w:style>
  <w:style w:type="table" w:customStyle="1" w:styleId="af">
    <w:name w:val="팁 표"/>
    <w:basedOn w:val="a3"/>
    <w:uiPriority w:val="99"/>
    <w:tblPr>
      <w:tblCellMar>
        <w:top w:w="144" w:type="dxa"/>
        <w:left w:w="0" w:type="dxa"/>
        <w:right w:w="0" w:type="dxa"/>
      </w:tblCellMar>
    </w:tblPr>
    <w:tcPr>
      <w:shd w:val="clear" w:color="auto" w:fill="DEEAF6"/>
    </w:tcPr>
    <w:tblStylePr w:type="firstCol">
      <w:pPr>
        <w:wordWrap/>
        <w:jc w:val="center"/>
      </w:pPr>
    </w:tblStylePr>
  </w:style>
  <w:style w:type="paragraph" w:customStyle="1" w:styleId="af0">
    <w:name w:val="팁 텍스트"/>
    <w:basedOn w:val="a1"/>
    <w:uiPriority w:val="99"/>
    <w:qFormat/>
    <w:pPr>
      <w:spacing w:after="160" w:line="264" w:lineRule="auto"/>
      <w:ind w:right="576"/>
    </w:pPr>
    <w:rPr>
      <w:i/>
      <w:iCs/>
      <w:color w:val="7F7F7F"/>
      <w:sz w:val="16"/>
    </w:rPr>
  </w:style>
  <w:style w:type="character" w:customStyle="1" w:styleId="af1">
    <w:name w:val="개체 틀 텍스트"/>
    <w:uiPriority w:val="99"/>
    <w:semiHidden/>
    <w:qFormat/>
    <w:rPr>
      <w:color w:val="808080"/>
    </w:rPr>
  </w:style>
  <w:style w:type="paragraph" w:styleId="af2">
    <w:name w:val="No Spacing"/>
    <w:link w:val="Char4"/>
    <w:uiPriority w:val="1"/>
    <w:qFormat/>
    <w:rPr>
      <w:color w:val="404040"/>
      <w:sz w:val="18"/>
    </w:rPr>
  </w:style>
  <w:style w:type="character" w:customStyle="1" w:styleId="2Char">
    <w:name w:val="제목 2 Char"/>
    <w:link w:val="20"/>
    <w:uiPriority w:val="9"/>
    <w:rPr>
      <w:rFonts w:eastAsia="맑은 고딕"/>
      <w:b/>
      <w:bCs/>
      <w:color w:val="5B9BD5"/>
      <w:sz w:val="28"/>
    </w:rPr>
  </w:style>
  <w:style w:type="paragraph" w:customStyle="1" w:styleId="a0">
    <w:name w:val="글머리 기호 목록"/>
    <w:basedOn w:val="a1"/>
    <w:uiPriority w:val="1"/>
    <w:unhideWhenUsed/>
    <w:qFormat/>
    <w:pPr>
      <w:numPr>
        <w:numId w:val="4"/>
      </w:numPr>
      <w:spacing w:after="60"/>
    </w:pPr>
  </w:style>
  <w:style w:type="character" w:customStyle="1" w:styleId="Char1">
    <w:name w:val="머리글 Char"/>
    <w:basedOn w:val="a2"/>
    <w:link w:val="a8"/>
    <w:qFormat/>
  </w:style>
  <w:style w:type="character" w:customStyle="1" w:styleId="Char0">
    <w:name w:val="바닥글 Char"/>
    <w:link w:val="a7"/>
    <w:uiPriority w:val="99"/>
    <w:rPr>
      <w:rFonts w:ascii="Arial Black" w:eastAsia="HY중고딕" w:hAnsi="Arial Black" w:cs="Times New Roman"/>
      <w:color w:val="1F4E79"/>
      <w:sz w:val="20"/>
    </w:rPr>
  </w:style>
  <w:style w:type="table" w:customStyle="1" w:styleId="41">
    <w:name w:val="눈금 표 4 강조 1"/>
    <w:basedOn w:val="a3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29" w:type="dxa"/>
        <w:bottom w:w="29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af3">
    <w:name w:val="눈금 표 밝게"/>
    <w:basedOn w:val="a3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af4">
    <w:name w:val="프로젝트 범위 표"/>
    <w:basedOn w:val="a3"/>
    <w:uiPriority w:val="99"/>
    <w:qFormat/>
    <w:pPr>
      <w:spacing w:before="120" w:after="120"/>
    </w:pPr>
    <w:tblPr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paragraph" w:customStyle="1" w:styleId="af5">
    <w:name w:val="바닥글 텍스트"/>
    <w:basedOn w:val="a1"/>
    <w:link w:val="af6"/>
    <w:uiPriority w:val="12"/>
    <w:unhideWhenUsed/>
    <w:qFormat/>
    <w:pPr>
      <w:spacing w:before="140"/>
    </w:pPr>
    <w:rPr>
      <w:i/>
      <w:iCs/>
      <w:color w:val="auto"/>
      <w:sz w:val="14"/>
    </w:rPr>
  </w:style>
  <w:style w:type="character" w:customStyle="1" w:styleId="af6">
    <w:name w:val="바닥글 텍스트 문자"/>
    <w:link w:val="af5"/>
    <w:uiPriority w:val="12"/>
    <w:qFormat/>
    <w:rPr>
      <w:i/>
      <w:iCs/>
      <w:sz w:val="14"/>
    </w:rPr>
  </w:style>
  <w:style w:type="character" w:styleId="af7">
    <w:name w:val="Placeholder Text"/>
    <w:uiPriority w:val="99"/>
    <w:semiHidden/>
    <w:qFormat/>
    <w:rPr>
      <w:color w:val="808080"/>
    </w:rPr>
  </w:style>
  <w:style w:type="character" w:customStyle="1" w:styleId="Char">
    <w:name w:val="풍선 도움말 텍스트 Char"/>
    <w:link w:val="a5"/>
    <w:uiPriority w:val="99"/>
    <w:semiHidden/>
    <w:qFormat/>
    <w:rPr>
      <w:rFonts w:ascii="Arial Black" w:eastAsia="HY중고딕" w:hAnsi="Arial Black" w:cs="Times New Roman"/>
      <w:szCs w:val="18"/>
    </w:rPr>
  </w:style>
  <w:style w:type="character" w:customStyle="1" w:styleId="Char4">
    <w:name w:val="간격 없음 Char"/>
    <w:link w:val="af2"/>
    <w:uiPriority w:val="1"/>
    <w:rPr>
      <w:color w:val="404040"/>
      <w:sz w:val="18"/>
      <w:lang w:val="en-US" w:eastAsia="ko-KR" w:bidi="ar-SA"/>
    </w:rPr>
  </w:style>
  <w:style w:type="paragraph" w:customStyle="1" w:styleId="TOC1">
    <w:name w:val="TOC 제목1"/>
    <w:basedOn w:val="1"/>
    <w:next w:val="a1"/>
    <w:uiPriority w:val="39"/>
    <w:unhideWhenUsed/>
    <w:qFormat/>
    <w:pPr>
      <w:spacing w:before="480" w:after="0" w:line="276" w:lineRule="auto"/>
      <w:outlineLvl w:val="9"/>
    </w:pPr>
    <w:rPr>
      <w:rFonts w:ascii="Arial Black" w:hAnsi="Arial Black"/>
      <w:caps/>
      <w:color w:val="2E74B5"/>
      <w:szCs w:val="28"/>
    </w:rPr>
  </w:style>
  <w:style w:type="paragraph" w:customStyle="1" w:styleId="af8">
    <w:name w:val="회신 주소"/>
    <w:basedOn w:val="a1"/>
    <w:pPr>
      <w:jc w:val="center"/>
    </w:pPr>
    <w:rPr>
      <w:rFonts w:eastAsia="굴림" w:cs="Garamond"/>
      <w:color w:val="auto"/>
      <w:spacing w:val="-3"/>
      <w:sz w:val="20"/>
      <w:lang w:val="ko-KR" w:bidi="ko-KR"/>
    </w:rPr>
  </w:style>
  <w:style w:type="character" w:customStyle="1" w:styleId="3Char">
    <w:name w:val="제목 3 Char"/>
    <w:link w:val="3"/>
    <w:uiPriority w:val="9"/>
    <w:rPr>
      <w:rFonts w:ascii="Arial Black" w:eastAsia="맑은 고딕" w:hAnsi="Arial Black" w:cs="Times New Roman"/>
      <w:b/>
      <w:color w:val="5B9BD5"/>
      <w:sz w:val="22"/>
    </w:rPr>
  </w:style>
  <w:style w:type="paragraph" w:styleId="af9">
    <w:name w:val="List Paragraph"/>
    <w:basedOn w:val="a1"/>
    <w:link w:val="Char5"/>
    <w:uiPriority w:val="34"/>
    <w:unhideWhenUsed/>
    <w:qFormat/>
    <w:pPr>
      <w:ind w:leftChars="400" w:left="800"/>
    </w:pPr>
  </w:style>
  <w:style w:type="paragraph" w:customStyle="1" w:styleId="afa">
    <w:name w:val="표준 단락"/>
    <w:qFormat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</w:rPr>
  </w:style>
  <w:style w:type="paragraph" w:customStyle="1" w:styleId="afb">
    <w:name w:val="바탕글"/>
    <w:pPr>
      <w:widowControl w:val="0"/>
      <w:autoSpaceDE w:val="0"/>
      <w:autoSpaceDN w:val="0"/>
      <w:adjustRightInd w:val="0"/>
      <w:spacing w:line="299" w:lineRule="auto"/>
    </w:pPr>
    <w:rPr>
      <w:rFonts w:ascii="바탕체" w:eastAsia="바탕체" w:hAnsi="Times New Roman"/>
      <w:color w:val="000000"/>
    </w:rPr>
  </w:style>
  <w:style w:type="character" w:customStyle="1" w:styleId="apple-converted-space">
    <w:name w:val="apple-converted-space"/>
    <w:basedOn w:val="a2"/>
    <w:qFormat/>
  </w:style>
  <w:style w:type="character" w:customStyle="1" w:styleId="sbrace">
    <w:name w:val="sbrace"/>
    <w:basedOn w:val="a2"/>
    <w:qFormat/>
  </w:style>
  <w:style w:type="character" w:customStyle="1" w:styleId="sobjectk">
    <w:name w:val="sobjectk"/>
    <w:basedOn w:val="a2"/>
    <w:qFormat/>
  </w:style>
  <w:style w:type="character" w:customStyle="1" w:styleId="scolon">
    <w:name w:val="scolon"/>
    <w:basedOn w:val="a2"/>
    <w:qFormat/>
  </w:style>
  <w:style w:type="character" w:customStyle="1" w:styleId="sobjectv">
    <w:name w:val="sobjectv"/>
    <w:basedOn w:val="a2"/>
    <w:qFormat/>
  </w:style>
  <w:style w:type="character" w:customStyle="1" w:styleId="scomma">
    <w:name w:val="scomma"/>
    <w:basedOn w:val="a2"/>
    <w:qFormat/>
  </w:style>
  <w:style w:type="character" w:customStyle="1" w:styleId="sbracket">
    <w:name w:val="sbracket"/>
    <w:basedOn w:val="a2"/>
    <w:qFormat/>
  </w:style>
  <w:style w:type="character" w:customStyle="1" w:styleId="Char5">
    <w:name w:val="목록 단락 Char"/>
    <w:basedOn w:val="a2"/>
    <w:link w:val="af9"/>
    <w:uiPriority w:val="34"/>
    <w:qFormat/>
    <w:locked/>
    <w:rPr>
      <w:color w:val="40404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yoo\Desktop\TEMP_FILE\&#52968;&#53584;&#52768;&#54540;&#47019;&#54268;_&#48736;&#47480;&#44228;&#51340;&#51312;&#54924;_%20API&#51221;&#51032;&#49436;_v1.0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2013-07-16T00:00:00</PublishDate>
  <Abstract>기업이 자금수납 또는 대금지급 등의 금융거래업무를 기업과 금융기관간 통신회선으로 연결하여 은행거래업무를 기업의 내부시스템에서 직접 처리할 수 있도록 해당 금융정보를 제공하는 서비스입니다.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F6B333-2A9A-48A6-8A2C-0FEF95B584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57FFC367-1BF1-4971-9F87-8EE2EEDDD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컨텐츠플랫폼_빠른계좌조회_ API정의서_v1.0.dotx</Template>
  <TotalTime>541</TotalTime>
  <Pages>6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[쿠콘 정보제공 표준 API]</vt:lpstr>
    </vt:vector>
  </TitlesOfParts>
  <Company>㈜쿠콘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[쿠콘 정보제공 표준 API]</dc:title>
  <dc:subject>[펌뱅킹&gt;원화정보]</dc:subject>
  <dc:creator>cottonfield</dc:creator>
  <cp:lastModifiedBy>yacho</cp:lastModifiedBy>
  <cp:revision>158</cp:revision>
  <cp:lastPrinted>2016-08-05T01:36:00Z</cp:lastPrinted>
  <dcterms:created xsi:type="dcterms:W3CDTF">2019-04-15T10:48:00Z</dcterms:created>
  <dcterms:modified xsi:type="dcterms:W3CDTF">2022-11-08T15:21:00Z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  <property fmtid="{D5CDD505-2E9C-101B-9397-08002B2CF9AE}" pid="3" name="KSOProductBuildVer">
    <vt:lpwstr>1033-11.2.0.11341</vt:lpwstr>
  </property>
  <property fmtid="{D5CDD505-2E9C-101B-9397-08002B2CF9AE}" pid="4" name="ICV">
    <vt:lpwstr>2D738126B9F04747814A9C6A5111C14A</vt:lpwstr>
  </property>
</Properties>
</file>